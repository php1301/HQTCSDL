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B10697" w:rsidP="00C6554A">
      <w:pPr>
        <w:pStyle w:val="Title"/>
      </w:pPr>
      <w:r>
        <w:t>Lab2 – Privilege role</w:t>
      </w:r>
    </w:p>
    <w:p w:rsidR="00C6554A" w:rsidRPr="00D5413C" w:rsidRDefault="00B10697" w:rsidP="00C6554A">
      <w:pPr>
        <w:pStyle w:val="Subtitle"/>
      </w:pPr>
      <w:r>
        <w:t>Is210.l22.htcl</w:t>
      </w:r>
    </w:p>
    <w:p w:rsidR="00C6554A" w:rsidRDefault="00B10697" w:rsidP="00C6554A">
      <w:pPr>
        <w:pStyle w:val="ContactInfo"/>
      </w:pPr>
      <w:r>
        <w:t>Phạm Hoàng Phúc</w:t>
      </w:r>
      <w:r w:rsidR="00C6554A">
        <w:t xml:space="preserve"> | </w:t>
      </w:r>
      <w:r>
        <w:t>19520854</w:t>
      </w:r>
      <w:r w:rsidR="00C6554A">
        <w:t xml:space="preserve"> |</w:t>
      </w:r>
      <w:r w:rsidR="00C6554A" w:rsidRPr="00D5413C">
        <w:t xml:space="preserve"> </w:t>
      </w:r>
      <w:r>
        <w:t>02/04/2021</w:t>
      </w:r>
      <w:r w:rsidR="00C6554A">
        <w:br w:type="page"/>
      </w:r>
    </w:p>
    <w:p w:rsidR="006B52A4" w:rsidRDefault="006B52A4"/>
    <w:p w:rsidR="006B52A4" w:rsidRDefault="006B52A4"/>
    <w:p w:rsidR="006B52A4" w:rsidRDefault="006B52A4"/>
    <w:p w:rsidR="002C74C0" w:rsidRDefault="006B52A4">
      <w:r>
        <w:t>I. Exercise 1: Do the following things using sqlplus and write out the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B52A4" w:rsidTr="006B52A4">
        <w:tc>
          <w:tcPr>
            <w:tcW w:w="4315" w:type="dxa"/>
          </w:tcPr>
          <w:p w:rsidR="006B52A4" w:rsidRDefault="006B52A4">
            <w:r>
              <w:t>Command</w:t>
            </w:r>
          </w:p>
        </w:tc>
        <w:tc>
          <w:tcPr>
            <w:tcW w:w="4315" w:type="dxa"/>
          </w:tcPr>
          <w:p w:rsidR="006B52A4" w:rsidRDefault="006B52A4">
            <w:r>
              <w:t>Result</w:t>
            </w:r>
          </w:p>
        </w:tc>
      </w:tr>
      <w:tr w:rsidR="006B52A4" w:rsidTr="006B52A4">
        <w:tc>
          <w:tcPr>
            <w:tcW w:w="4315" w:type="dxa"/>
          </w:tcPr>
          <w:p w:rsidR="006B52A4" w:rsidRDefault="006B52A4">
            <w:r>
              <w:t>1. Open sqlplus and connect to sys user.</w:t>
            </w:r>
          </w:p>
          <w:p w:rsidR="003C5AE2" w:rsidRDefault="003C5AE2">
            <w:r w:rsidRPr="00D32457">
              <w:t xml:space="preserve">sqlplus / as sysdba  </w:t>
            </w:r>
          </w:p>
        </w:tc>
        <w:tc>
          <w:tcPr>
            <w:tcW w:w="4315" w:type="dxa"/>
          </w:tcPr>
          <w:p w:rsidR="006B52A4" w:rsidRDefault="006B52A4" w:rsidP="006B52A4">
            <w:r>
              <w:t>Connected to:</w:t>
            </w:r>
          </w:p>
          <w:p w:rsidR="006B52A4" w:rsidRDefault="006B52A4" w:rsidP="006B52A4">
            <w:r>
              <w:t>Oracle Database 19c Enterprise Edition Release 19.0.0.0.0 - Production</w:t>
            </w:r>
          </w:p>
          <w:p w:rsidR="006B52A4" w:rsidRDefault="006B52A4" w:rsidP="006B52A4">
            <w:r>
              <w:t>Version 19.3.0.0.0</w:t>
            </w:r>
          </w:p>
        </w:tc>
      </w:tr>
      <w:tr w:rsidR="006B52A4" w:rsidTr="006B52A4">
        <w:tc>
          <w:tcPr>
            <w:tcW w:w="4315" w:type="dxa"/>
          </w:tcPr>
          <w:p w:rsidR="006B52A4" w:rsidRDefault="006B52A4">
            <w:r>
              <w:t>2. Show the connection name of current container.</w:t>
            </w:r>
          </w:p>
          <w:p w:rsidR="003C5AE2" w:rsidRDefault="003C5AE2">
            <w:r>
              <w:t>show con_name</w:t>
            </w:r>
          </w:p>
        </w:tc>
        <w:tc>
          <w:tcPr>
            <w:tcW w:w="4315" w:type="dxa"/>
          </w:tcPr>
          <w:p w:rsidR="006B52A4" w:rsidRDefault="006B52A4" w:rsidP="006B52A4">
            <w:r>
              <w:t>CON_NAME</w:t>
            </w:r>
          </w:p>
          <w:p w:rsidR="006B52A4" w:rsidRDefault="006B52A4" w:rsidP="006B52A4">
            <w:r>
              <w:t>------------------------------</w:t>
            </w:r>
          </w:p>
          <w:p w:rsidR="006B52A4" w:rsidRDefault="006B52A4" w:rsidP="006B52A4">
            <w:r>
              <w:t>CDB$ROOT</w:t>
            </w:r>
          </w:p>
        </w:tc>
      </w:tr>
      <w:tr w:rsidR="006B52A4" w:rsidTr="006B52A4">
        <w:tc>
          <w:tcPr>
            <w:tcW w:w="4315" w:type="dxa"/>
          </w:tcPr>
          <w:p w:rsidR="006B52A4" w:rsidRDefault="006B52A4">
            <w:r>
              <w:t>3. Create a pluggable database (PDB) and open this PDB.</w:t>
            </w:r>
          </w:p>
          <w:p w:rsidR="003C5AE2" w:rsidRDefault="003C5AE2" w:rsidP="003C5AE2">
            <w:r>
              <w:t>CREATE PLUGGABLE DATABASE pdb1 ADMIN USER pdb1</w:t>
            </w:r>
            <w:r w:rsidRPr="00D32457">
              <w:t>user IDENTIFIED BY test123 ROLES=(DBA) fil</w:t>
            </w:r>
            <w:r>
              <w:t>e_name_convert=('pdbseed', 'pdb1</w:t>
            </w:r>
            <w:r w:rsidRPr="00D32457">
              <w:t>');</w:t>
            </w:r>
          </w:p>
          <w:p w:rsidR="003C5AE2" w:rsidRDefault="003C5AE2" w:rsidP="003C5AE2"/>
          <w:p w:rsidR="003C5AE2" w:rsidRDefault="003C5AE2" w:rsidP="003C5AE2">
            <w:r>
              <w:t>alter pluggable database pdb1</w:t>
            </w:r>
            <w:r w:rsidRPr="00D32457">
              <w:t xml:space="preserve"> open;</w:t>
            </w:r>
          </w:p>
        </w:tc>
        <w:tc>
          <w:tcPr>
            <w:tcW w:w="4315" w:type="dxa"/>
          </w:tcPr>
          <w:p w:rsidR="006B52A4" w:rsidRDefault="006B52A4">
            <w:r>
              <w:t>Pluggable database created</w:t>
            </w:r>
            <w:r w:rsidR="00B10697">
              <w:t>.</w:t>
            </w:r>
          </w:p>
          <w:p w:rsidR="006B52A4" w:rsidRDefault="006B52A4">
            <w:r>
              <w:t>#open</w:t>
            </w:r>
          </w:p>
          <w:p w:rsidR="006B52A4" w:rsidRDefault="006B52A4">
            <w:r w:rsidRPr="006B52A4">
              <w:t>Pluggable database altered.</w:t>
            </w:r>
          </w:p>
        </w:tc>
      </w:tr>
      <w:tr w:rsidR="006B52A4" w:rsidTr="006B52A4">
        <w:tc>
          <w:tcPr>
            <w:tcW w:w="4315" w:type="dxa"/>
          </w:tcPr>
          <w:p w:rsidR="006B52A4" w:rsidRDefault="006B52A4">
            <w:r>
              <w:t>4. Connect to the sys user in the above PDB.</w:t>
            </w:r>
          </w:p>
          <w:p w:rsidR="003C5AE2" w:rsidRDefault="003C5AE2">
            <w:r w:rsidRPr="00A109FC">
              <w:t>conn s</w:t>
            </w:r>
            <w:r>
              <w:t xml:space="preserve">ys/Admin123@localhost:1521/pdb1 </w:t>
            </w:r>
            <w:r w:rsidRPr="00A109FC">
              <w:t xml:space="preserve">as sysdba  </w:t>
            </w:r>
          </w:p>
        </w:tc>
        <w:tc>
          <w:tcPr>
            <w:tcW w:w="4315" w:type="dxa"/>
          </w:tcPr>
          <w:p w:rsidR="006B52A4" w:rsidRDefault="006B52A4">
            <w:r>
              <w:t>Connected</w:t>
            </w:r>
          </w:p>
        </w:tc>
      </w:tr>
      <w:tr w:rsidR="006B52A4" w:rsidTr="006B52A4">
        <w:tc>
          <w:tcPr>
            <w:tcW w:w="4315" w:type="dxa"/>
          </w:tcPr>
          <w:p w:rsidR="006B52A4" w:rsidRDefault="006B52A4">
            <w:r>
              <w:t>5. Show the connection name of current container.</w:t>
            </w:r>
          </w:p>
          <w:p w:rsidR="003C5AE2" w:rsidRDefault="003C5AE2">
            <w:r>
              <w:t>Show con_name;</w:t>
            </w:r>
          </w:p>
        </w:tc>
        <w:tc>
          <w:tcPr>
            <w:tcW w:w="4315" w:type="dxa"/>
          </w:tcPr>
          <w:p w:rsidR="006B52A4" w:rsidRDefault="006B52A4" w:rsidP="006B52A4">
            <w:r>
              <w:t>CON_NAME</w:t>
            </w:r>
          </w:p>
          <w:p w:rsidR="006B52A4" w:rsidRDefault="006B52A4" w:rsidP="006B52A4">
            <w:r>
              <w:t>------------------------------</w:t>
            </w:r>
          </w:p>
          <w:p w:rsidR="006B52A4" w:rsidRDefault="006B52A4" w:rsidP="006B52A4">
            <w:r>
              <w:t>PDB2</w:t>
            </w:r>
          </w:p>
        </w:tc>
      </w:tr>
      <w:tr w:rsidR="006B52A4" w:rsidTr="006B52A4">
        <w:tc>
          <w:tcPr>
            <w:tcW w:w="4315" w:type="dxa"/>
          </w:tcPr>
          <w:p w:rsidR="006B52A4" w:rsidRDefault="006B52A4">
            <w:r>
              <w:t>6. In this PDB, create 3 user: user1, user2, user3.</w:t>
            </w:r>
          </w:p>
          <w:p w:rsidR="003C5AE2" w:rsidRDefault="003C5AE2" w:rsidP="003C5AE2">
            <w:r w:rsidRPr="00B54E7E">
              <w:t>create u</w:t>
            </w:r>
            <w:r>
              <w:t>ser user1 identified by test123</w:t>
            </w:r>
            <w:bookmarkStart w:id="5" w:name="_GoBack"/>
            <w:bookmarkEnd w:id="5"/>
            <w:r>
              <w:t>;</w:t>
            </w:r>
          </w:p>
          <w:p w:rsidR="003C5AE2" w:rsidRDefault="003C5AE2" w:rsidP="003C5AE2">
            <w:r>
              <w:t>create user user2</w:t>
            </w:r>
            <w:r w:rsidRPr="00B54E7E">
              <w:t xml:space="preserve"> identified</w:t>
            </w:r>
            <w:r>
              <w:t xml:space="preserve"> by test123;</w:t>
            </w:r>
          </w:p>
          <w:p w:rsidR="003C5AE2" w:rsidRDefault="003C5AE2" w:rsidP="003C5AE2">
            <w:r>
              <w:t>create user user3</w:t>
            </w:r>
            <w:r>
              <w:t xml:space="preserve"> identified by test123;</w:t>
            </w:r>
          </w:p>
          <w:p w:rsidR="003C5AE2" w:rsidRDefault="003C5AE2" w:rsidP="003C5AE2"/>
        </w:tc>
        <w:tc>
          <w:tcPr>
            <w:tcW w:w="4315" w:type="dxa"/>
          </w:tcPr>
          <w:p w:rsidR="006B52A4" w:rsidRDefault="00B10697">
            <w:r w:rsidRPr="00B10697">
              <w:t>User created.</w:t>
            </w:r>
          </w:p>
          <w:p w:rsidR="00B10697" w:rsidRDefault="00B10697">
            <w:r w:rsidRPr="00B10697">
              <w:t>User created.</w:t>
            </w:r>
          </w:p>
          <w:p w:rsidR="00B10697" w:rsidRDefault="00B10697">
            <w:r w:rsidRPr="00B10697">
              <w:t>User created.</w:t>
            </w:r>
          </w:p>
        </w:tc>
      </w:tr>
    </w:tbl>
    <w:p w:rsidR="006B52A4" w:rsidRDefault="006B52A4"/>
    <w:p w:rsidR="00742BF3" w:rsidRDefault="00742BF3"/>
    <w:p w:rsidR="00742BF3" w:rsidRDefault="00742BF3" w:rsidP="00742BF3"/>
    <w:p w:rsidR="00742BF3" w:rsidRDefault="00742BF3" w:rsidP="00742BF3"/>
    <w:p w:rsidR="00742BF3" w:rsidRDefault="00742BF3" w:rsidP="00742BF3"/>
    <w:p w:rsidR="00742BF3" w:rsidRDefault="00742BF3" w:rsidP="00742BF3"/>
    <w:p w:rsidR="00742BF3" w:rsidRDefault="00742BF3" w:rsidP="00742BF3"/>
    <w:p w:rsidR="00742BF3" w:rsidRDefault="00742BF3" w:rsidP="00742BF3"/>
    <w:p w:rsidR="00742BF3" w:rsidRDefault="00742BF3" w:rsidP="00742BF3"/>
    <w:p w:rsidR="005A1F49" w:rsidRDefault="005A1F49" w:rsidP="00742BF3"/>
    <w:p w:rsidR="005A1F49" w:rsidRDefault="005A1F49" w:rsidP="00742BF3"/>
    <w:p w:rsidR="005A1F49" w:rsidRDefault="005A1F49" w:rsidP="00742BF3"/>
    <w:p w:rsidR="005A1F49" w:rsidRDefault="005A1F49" w:rsidP="00742BF3">
      <w:r>
        <w:t xml:space="preserve">II. </w:t>
      </w:r>
      <w:r>
        <w:t>Exercise 2: Do the following things using sqlplus and write out the results</w:t>
      </w:r>
    </w:p>
    <w:p w:rsidR="00742BF3" w:rsidRDefault="00742BF3" w:rsidP="00742BF3"/>
    <w:p w:rsidR="00742BF3" w:rsidRDefault="00742BF3" w:rsidP="00742B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7"/>
        <w:gridCol w:w="3833"/>
      </w:tblGrid>
      <w:tr w:rsidR="009764BB" w:rsidRPr="005A1F49" w:rsidTr="005A1F49">
        <w:tc>
          <w:tcPr>
            <w:tcW w:w="4797" w:type="dxa"/>
          </w:tcPr>
          <w:p w:rsidR="009764BB" w:rsidRPr="005A1F49" w:rsidRDefault="009764BB" w:rsidP="007D5BC2">
            <w:r>
              <w:t>Command</w:t>
            </w:r>
          </w:p>
        </w:tc>
        <w:tc>
          <w:tcPr>
            <w:tcW w:w="3833" w:type="dxa"/>
          </w:tcPr>
          <w:p w:rsidR="009764BB" w:rsidRPr="005A1F49" w:rsidRDefault="009764BB" w:rsidP="007D5BC2">
            <w:r>
              <w:t>Result</w:t>
            </w:r>
          </w:p>
        </w:tc>
      </w:tr>
      <w:tr w:rsidR="005A1F49" w:rsidRPr="005A1F49" w:rsidTr="005A1F49">
        <w:tc>
          <w:tcPr>
            <w:tcW w:w="4797" w:type="dxa"/>
          </w:tcPr>
          <w:p w:rsidR="005A1F49" w:rsidRDefault="005A1F49" w:rsidP="007D5BC2">
            <w:r w:rsidRPr="005A1F49">
              <w:t>7. Connect to user1.</w:t>
            </w:r>
          </w:p>
          <w:p w:rsidR="009764BB" w:rsidRDefault="009764BB" w:rsidP="007D5BC2"/>
          <w:p w:rsidR="00A109FC" w:rsidRPr="005A1F49" w:rsidRDefault="00A109FC" w:rsidP="007D5BC2">
            <w:r w:rsidRPr="00A109FC">
              <w:t>conn user1/test123@localhost:1521/pdb2</w:t>
            </w:r>
          </w:p>
        </w:tc>
        <w:tc>
          <w:tcPr>
            <w:tcW w:w="3833" w:type="dxa"/>
          </w:tcPr>
          <w:p w:rsidR="005A1F49" w:rsidRPr="005A1F49" w:rsidRDefault="005A1F49" w:rsidP="007D5BC2">
            <w:r w:rsidRPr="005A1F49">
              <w:t>ORA-01045: user USER1 lacks CREATE SESSION privilege; logon denied</w:t>
            </w:r>
          </w:p>
        </w:tc>
      </w:tr>
      <w:tr w:rsidR="005A1F49" w:rsidRPr="005A1F49" w:rsidTr="005A1F49">
        <w:tc>
          <w:tcPr>
            <w:tcW w:w="4797" w:type="dxa"/>
          </w:tcPr>
          <w:p w:rsidR="005A1F49" w:rsidRDefault="005A1F49" w:rsidP="007D5BC2">
            <w:r w:rsidRPr="005A1F49">
              <w:t>8. Connect to sys user of PDB above.</w:t>
            </w:r>
          </w:p>
          <w:p w:rsidR="009764BB" w:rsidRDefault="009764BB" w:rsidP="007D5BC2"/>
          <w:p w:rsidR="00A109FC" w:rsidRPr="005A1F49" w:rsidRDefault="00A109FC" w:rsidP="007D5BC2">
            <w:bookmarkStart w:id="6" w:name="_Hlk68273017"/>
            <w:r w:rsidRPr="00A109FC">
              <w:t xml:space="preserve">conn sys/Admin123@localhost:1521/pdb2 as sysdba  </w:t>
            </w:r>
            <w:bookmarkEnd w:id="6"/>
          </w:p>
        </w:tc>
        <w:tc>
          <w:tcPr>
            <w:tcW w:w="3833" w:type="dxa"/>
          </w:tcPr>
          <w:p w:rsidR="005A1F49" w:rsidRPr="005A1F49" w:rsidRDefault="005A1F49" w:rsidP="007D5BC2">
            <w:r w:rsidRPr="005A1F49">
              <w:t>Connected.</w:t>
            </w:r>
          </w:p>
        </w:tc>
      </w:tr>
      <w:tr w:rsidR="005A1F49" w:rsidRPr="005A1F49" w:rsidTr="005A1F49">
        <w:tc>
          <w:tcPr>
            <w:tcW w:w="4797" w:type="dxa"/>
          </w:tcPr>
          <w:p w:rsidR="005A1F49" w:rsidRDefault="005A1F49" w:rsidP="007D5BC2">
            <w:r w:rsidRPr="005A1F49">
              <w:t>9. Create a role named manager.</w:t>
            </w:r>
          </w:p>
          <w:p w:rsidR="009764BB" w:rsidRDefault="009764BB" w:rsidP="007D5BC2"/>
          <w:p w:rsidR="009764BB" w:rsidRPr="005A1F49" w:rsidRDefault="009764BB" w:rsidP="007D5BC2">
            <w:r w:rsidRPr="009764BB">
              <w:t>create role manager;</w:t>
            </w:r>
          </w:p>
        </w:tc>
        <w:tc>
          <w:tcPr>
            <w:tcW w:w="3833" w:type="dxa"/>
          </w:tcPr>
          <w:p w:rsidR="005A1F49" w:rsidRPr="005A1F49" w:rsidRDefault="005A1F49" w:rsidP="007D5BC2">
            <w:r w:rsidRPr="005A1F49">
              <w:t>Role created.</w:t>
            </w:r>
          </w:p>
        </w:tc>
      </w:tr>
      <w:tr w:rsidR="005A1F49" w:rsidRPr="005A1F49" w:rsidTr="005A1F49">
        <w:tc>
          <w:tcPr>
            <w:tcW w:w="4797" w:type="dxa"/>
          </w:tcPr>
          <w:p w:rsidR="005A1F49" w:rsidRDefault="005A1F49" w:rsidP="007D5BC2">
            <w:r w:rsidRPr="005A1F49">
              <w:t>10</w:t>
            </w:r>
            <w:bookmarkStart w:id="7" w:name="_Hlk68266446"/>
            <w:r w:rsidRPr="005A1F49">
              <w:t>.Grant CREATE SESSION, CREATE TABLE to manager role.</w:t>
            </w:r>
            <w:bookmarkEnd w:id="7"/>
          </w:p>
          <w:p w:rsidR="009764BB" w:rsidRDefault="009764BB" w:rsidP="007D5BC2"/>
          <w:p w:rsidR="009764BB" w:rsidRPr="005A1F49" w:rsidRDefault="009764BB" w:rsidP="007D5BC2">
            <w:r w:rsidRPr="009764BB">
              <w:t>Grant CREATE SESSION, CREATE TABLE to manager;</w:t>
            </w:r>
          </w:p>
        </w:tc>
        <w:tc>
          <w:tcPr>
            <w:tcW w:w="3833" w:type="dxa"/>
          </w:tcPr>
          <w:p w:rsidR="005A1F49" w:rsidRPr="005A1F49" w:rsidRDefault="005A1F49" w:rsidP="007D5BC2">
            <w:r w:rsidRPr="005A1F49">
              <w:t>Grant succeeded.</w:t>
            </w:r>
          </w:p>
        </w:tc>
      </w:tr>
      <w:tr w:rsidR="005A1F49" w:rsidRPr="005A1F49" w:rsidTr="005A1F49">
        <w:tc>
          <w:tcPr>
            <w:tcW w:w="4797" w:type="dxa"/>
          </w:tcPr>
          <w:p w:rsidR="005A1F49" w:rsidRDefault="005A1F49" w:rsidP="007D5BC2">
            <w:r w:rsidRPr="005A1F49">
              <w:t>11. Grant manager role to user1.</w:t>
            </w:r>
          </w:p>
          <w:p w:rsidR="009764BB" w:rsidRDefault="009764BB" w:rsidP="007D5BC2"/>
          <w:p w:rsidR="009764BB" w:rsidRPr="005A1F49" w:rsidRDefault="009764BB" w:rsidP="007D5BC2">
            <w:r>
              <w:t>grant manager to user1 ;</w:t>
            </w:r>
          </w:p>
        </w:tc>
        <w:tc>
          <w:tcPr>
            <w:tcW w:w="3833" w:type="dxa"/>
          </w:tcPr>
          <w:p w:rsidR="005A1F49" w:rsidRPr="005A1F49" w:rsidRDefault="005A1F49" w:rsidP="007D5BC2">
            <w:r w:rsidRPr="005A1F49">
              <w:t>Grant succeeded.</w:t>
            </w:r>
          </w:p>
        </w:tc>
      </w:tr>
      <w:tr w:rsidR="005A1F49" w:rsidRPr="005A1F49" w:rsidTr="005A1F49">
        <w:tc>
          <w:tcPr>
            <w:tcW w:w="4797" w:type="dxa"/>
          </w:tcPr>
          <w:p w:rsidR="005A1F49" w:rsidRDefault="005A1F49" w:rsidP="007D5BC2">
            <w:r w:rsidRPr="005A1F49">
              <w:t>12.Connect to user1.</w:t>
            </w:r>
          </w:p>
          <w:p w:rsidR="009764BB" w:rsidRDefault="009764BB" w:rsidP="007D5BC2"/>
          <w:p w:rsidR="009764BB" w:rsidRPr="005A1F49" w:rsidRDefault="009764BB" w:rsidP="007D5BC2">
            <w:r w:rsidRPr="009764BB">
              <w:t xml:space="preserve">conn user1/test123@localhost:1521/pdb2  </w:t>
            </w:r>
          </w:p>
        </w:tc>
        <w:tc>
          <w:tcPr>
            <w:tcW w:w="3833" w:type="dxa"/>
          </w:tcPr>
          <w:p w:rsidR="005A1F49" w:rsidRPr="005A1F49" w:rsidRDefault="005A1F49" w:rsidP="007D5BC2">
            <w:r>
              <w:t>Connected.</w:t>
            </w:r>
          </w:p>
        </w:tc>
      </w:tr>
      <w:tr w:rsidR="005A1F49" w:rsidRPr="005A1F49" w:rsidTr="005A1F49">
        <w:tc>
          <w:tcPr>
            <w:tcW w:w="4797" w:type="dxa"/>
          </w:tcPr>
          <w:p w:rsidR="005A1F49" w:rsidRDefault="005A1F49" w:rsidP="007D5BC2">
            <w:r w:rsidRPr="005A1F49">
              <w:t>13.Create a TEST table (ID NUMBER, NAME VARCHAR2(100))</w:t>
            </w:r>
          </w:p>
          <w:p w:rsidR="009764BB" w:rsidRDefault="009764BB" w:rsidP="007D5BC2"/>
          <w:p w:rsidR="009764BB" w:rsidRPr="005A1F49" w:rsidRDefault="009764BB" w:rsidP="007D5BC2">
            <w:r w:rsidRPr="009764BB">
              <w:t>create table test(id number, name varchar2(100));</w:t>
            </w:r>
          </w:p>
        </w:tc>
        <w:tc>
          <w:tcPr>
            <w:tcW w:w="3833" w:type="dxa"/>
          </w:tcPr>
          <w:p w:rsidR="005A1F49" w:rsidRPr="005A1F49" w:rsidRDefault="0097526A" w:rsidP="007D5BC2">
            <w:r w:rsidRPr="0097526A">
              <w:t>Table created.</w:t>
            </w:r>
          </w:p>
        </w:tc>
      </w:tr>
      <w:tr w:rsidR="005A1F49" w:rsidRPr="005A1F49" w:rsidTr="005A1F49">
        <w:tc>
          <w:tcPr>
            <w:tcW w:w="4797" w:type="dxa"/>
          </w:tcPr>
          <w:p w:rsidR="005A1F49" w:rsidRDefault="005A1F49" w:rsidP="007D5BC2">
            <w:r w:rsidRPr="005A1F49">
              <w:lastRenderedPageBreak/>
              <w:t>14. From user1, grant manager role to user2.</w:t>
            </w:r>
          </w:p>
          <w:p w:rsidR="009764BB" w:rsidRDefault="009764BB" w:rsidP="007D5BC2"/>
          <w:p w:rsidR="009764BB" w:rsidRDefault="009764BB" w:rsidP="007D5BC2">
            <w:r w:rsidRPr="009764BB">
              <w:t>grant manager to user2;</w:t>
            </w:r>
          </w:p>
          <w:p w:rsidR="009764BB" w:rsidRPr="005A1F49" w:rsidRDefault="009764BB" w:rsidP="007D5BC2"/>
        </w:tc>
        <w:tc>
          <w:tcPr>
            <w:tcW w:w="3833" w:type="dxa"/>
          </w:tcPr>
          <w:p w:rsidR="005A1F49" w:rsidRPr="005A1F49" w:rsidRDefault="0097526A" w:rsidP="007D5BC2">
            <w:r w:rsidRPr="0097526A">
              <w:t xml:space="preserve">ORA-01932: ADMIN option not granted for role 'MANAGER'  </w:t>
            </w:r>
          </w:p>
        </w:tc>
      </w:tr>
      <w:tr w:rsidR="005A1F49" w:rsidRPr="005A1F49" w:rsidTr="005A1F49">
        <w:tc>
          <w:tcPr>
            <w:tcW w:w="4797" w:type="dxa"/>
          </w:tcPr>
          <w:p w:rsidR="005A1F49" w:rsidRDefault="005A1F49" w:rsidP="007D5BC2">
            <w:r w:rsidRPr="005A1F49">
              <w:t>15. From sys user, grant CREATE SESSION privilege to user2;</w:t>
            </w:r>
          </w:p>
          <w:p w:rsidR="009764BB" w:rsidRDefault="009764BB" w:rsidP="007D5BC2"/>
          <w:p w:rsidR="009764BB" w:rsidRPr="005A1F49" w:rsidRDefault="009764BB" w:rsidP="007D5BC2">
            <w:r w:rsidRPr="009764BB">
              <w:t>grant create session to user2;</w:t>
            </w:r>
          </w:p>
        </w:tc>
        <w:tc>
          <w:tcPr>
            <w:tcW w:w="3833" w:type="dxa"/>
          </w:tcPr>
          <w:p w:rsidR="005A1F49" w:rsidRPr="005A1F49" w:rsidRDefault="0097526A" w:rsidP="007D5BC2">
            <w:r w:rsidRPr="0097526A">
              <w:t>Grant succeeded.</w:t>
            </w:r>
          </w:p>
        </w:tc>
      </w:tr>
      <w:tr w:rsidR="005A1F49" w:rsidRPr="005A1F49" w:rsidTr="005A1F49">
        <w:tc>
          <w:tcPr>
            <w:tcW w:w="4797" w:type="dxa"/>
          </w:tcPr>
          <w:p w:rsidR="005A1F49" w:rsidRDefault="005A1F49" w:rsidP="007D5BC2">
            <w:r w:rsidRPr="005A1F49">
              <w:t>16. Connect to user 2, create a table.</w:t>
            </w:r>
          </w:p>
          <w:p w:rsidR="009764BB" w:rsidRDefault="009764BB" w:rsidP="007D5BC2"/>
          <w:p w:rsidR="009764BB" w:rsidRDefault="009764BB" w:rsidP="007D5BC2">
            <w:r w:rsidRPr="009764BB">
              <w:t>conn user2/test123@localhost:1521/pdb2</w:t>
            </w:r>
          </w:p>
          <w:p w:rsidR="009764BB" w:rsidRPr="005A1F49" w:rsidRDefault="009764BB" w:rsidP="007D5BC2">
            <w:r w:rsidRPr="009764BB">
              <w:t xml:space="preserve">create table test(id number, name varchar2(100));  </w:t>
            </w:r>
          </w:p>
        </w:tc>
        <w:tc>
          <w:tcPr>
            <w:tcW w:w="3833" w:type="dxa"/>
          </w:tcPr>
          <w:p w:rsidR="005A1F49" w:rsidRDefault="00A109FC" w:rsidP="007D5BC2">
            <w:r>
              <w:t>Connected.</w:t>
            </w:r>
          </w:p>
          <w:p w:rsidR="00A109FC" w:rsidRPr="005A1F49" w:rsidRDefault="00A109FC" w:rsidP="007D5BC2">
            <w:r w:rsidRPr="00A109FC">
              <w:t>ORA-01031: insufficient privileges</w:t>
            </w:r>
          </w:p>
        </w:tc>
      </w:tr>
      <w:tr w:rsidR="005A1F49" w:rsidRPr="005A1F49" w:rsidTr="005A1F49">
        <w:tc>
          <w:tcPr>
            <w:tcW w:w="4797" w:type="dxa"/>
          </w:tcPr>
          <w:p w:rsidR="005A1F49" w:rsidRDefault="005A1F49" w:rsidP="007D5BC2">
            <w:r w:rsidRPr="005A1F49">
              <w:t>17. From user2, grant CR</w:t>
            </w:r>
            <w:r w:rsidR="009764BB">
              <w:t>EATE SESSION privilege to user3;</w:t>
            </w:r>
          </w:p>
          <w:p w:rsidR="009764BB" w:rsidRDefault="009764BB" w:rsidP="007D5BC2"/>
          <w:p w:rsidR="009764BB" w:rsidRPr="005A1F49" w:rsidRDefault="009764BB" w:rsidP="007D5BC2">
            <w:r w:rsidRPr="009764BB">
              <w:t xml:space="preserve">grant create session to user3;  </w:t>
            </w:r>
          </w:p>
        </w:tc>
        <w:tc>
          <w:tcPr>
            <w:tcW w:w="3833" w:type="dxa"/>
          </w:tcPr>
          <w:p w:rsidR="005A1F49" w:rsidRPr="005A1F49" w:rsidRDefault="00A109FC" w:rsidP="007D5BC2">
            <w:r w:rsidRPr="00A109FC">
              <w:t>ORA-01031: insufficient privileges</w:t>
            </w:r>
          </w:p>
        </w:tc>
      </w:tr>
      <w:tr w:rsidR="005A1F49" w:rsidRPr="005A1F49" w:rsidTr="005A1F49">
        <w:tc>
          <w:tcPr>
            <w:tcW w:w="4797" w:type="dxa"/>
          </w:tcPr>
          <w:p w:rsidR="005A1F49" w:rsidRDefault="005A1F49" w:rsidP="007D5BC2">
            <w:r w:rsidRPr="005A1F49">
              <w:t>18. Connect to SYS user of this PDB</w:t>
            </w:r>
          </w:p>
          <w:p w:rsidR="009764BB" w:rsidRDefault="009764BB" w:rsidP="007D5BC2"/>
          <w:p w:rsidR="009764BB" w:rsidRPr="005A1F49" w:rsidRDefault="009764BB" w:rsidP="007D5BC2">
            <w:r w:rsidRPr="009764BB">
              <w:t>conn sys/Admin123@localhost:1521/pdb2 as sysdba</w:t>
            </w:r>
          </w:p>
        </w:tc>
        <w:tc>
          <w:tcPr>
            <w:tcW w:w="3833" w:type="dxa"/>
          </w:tcPr>
          <w:p w:rsidR="005A1F49" w:rsidRPr="005A1F49" w:rsidRDefault="00A109FC" w:rsidP="007D5BC2">
            <w:r w:rsidRPr="00A109FC">
              <w:t>Connected.</w:t>
            </w:r>
          </w:p>
        </w:tc>
      </w:tr>
      <w:tr w:rsidR="005A1F49" w:rsidRPr="005A1F49" w:rsidTr="005A1F49">
        <w:tc>
          <w:tcPr>
            <w:tcW w:w="4797" w:type="dxa"/>
          </w:tcPr>
          <w:p w:rsidR="005A1F49" w:rsidRDefault="005A1F49" w:rsidP="007D5BC2">
            <w:r w:rsidRPr="005A1F49">
              <w:t>19. From sys, grant manager role to user3 WITH ADMIN OPTION.</w:t>
            </w:r>
          </w:p>
          <w:p w:rsidR="009764BB" w:rsidRDefault="009764BB" w:rsidP="007D5BC2"/>
          <w:p w:rsidR="009764BB" w:rsidRPr="005A1F49" w:rsidRDefault="009764BB" w:rsidP="007D5BC2">
            <w:r w:rsidRPr="009764BB">
              <w:t xml:space="preserve">grant manager to user3 with admin option;  </w:t>
            </w:r>
          </w:p>
        </w:tc>
        <w:tc>
          <w:tcPr>
            <w:tcW w:w="3833" w:type="dxa"/>
          </w:tcPr>
          <w:p w:rsidR="005A1F49" w:rsidRPr="005A1F49" w:rsidRDefault="00A109FC" w:rsidP="007D5BC2">
            <w:r w:rsidRPr="00A109FC">
              <w:t>Grant succeeded.</w:t>
            </w:r>
          </w:p>
        </w:tc>
      </w:tr>
      <w:tr w:rsidR="005A1F49" w:rsidRPr="005A1F49" w:rsidTr="005A1F49">
        <w:tc>
          <w:tcPr>
            <w:tcW w:w="4797" w:type="dxa"/>
          </w:tcPr>
          <w:p w:rsidR="005A1F49" w:rsidRDefault="005A1F49" w:rsidP="007D5BC2">
            <w:r w:rsidRPr="005A1F49">
              <w:t>20. Connect to user3.</w:t>
            </w:r>
          </w:p>
          <w:p w:rsidR="009764BB" w:rsidRDefault="009764BB" w:rsidP="007D5BC2"/>
          <w:p w:rsidR="009764BB" w:rsidRPr="005A1F49" w:rsidRDefault="009764BB" w:rsidP="007D5BC2">
            <w:r w:rsidRPr="009764BB">
              <w:t xml:space="preserve">conn user3/test123@localhost:1521/pdb2  </w:t>
            </w:r>
          </w:p>
        </w:tc>
        <w:tc>
          <w:tcPr>
            <w:tcW w:w="3833" w:type="dxa"/>
          </w:tcPr>
          <w:p w:rsidR="005A1F49" w:rsidRPr="005A1F49" w:rsidRDefault="00A109FC" w:rsidP="007D5BC2">
            <w:r>
              <w:t>Connected.</w:t>
            </w:r>
          </w:p>
        </w:tc>
      </w:tr>
      <w:tr w:rsidR="005A1F49" w:rsidRPr="005A1F49" w:rsidTr="005A1F49">
        <w:tc>
          <w:tcPr>
            <w:tcW w:w="4797" w:type="dxa"/>
          </w:tcPr>
          <w:p w:rsidR="005A1F49" w:rsidRDefault="005A1F49" w:rsidP="007D5BC2">
            <w:r w:rsidRPr="005A1F49">
              <w:t>21.Grant manager role to user2.</w:t>
            </w:r>
          </w:p>
          <w:p w:rsidR="009764BB" w:rsidRDefault="009764BB" w:rsidP="007D5BC2"/>
          <w:p w:rsidR="009764BB" w:rsidRPr="005A1F49" w:rsidRDefault="009764BB" w:rsidP="007D5BC2">
            <w:r w:rsidRPr="009764BB">
              <w:t>grant manager to user2;</w:t>
            </w:r>
          </w:p>
        </w:tc>
        <w:tc>
          <w:tcPr>
            <w:tcW w:w="3833" w:type="dxa"/>
          </w:tcPr>
          <w:p w:rsidR="005A1F49" w:rsidRPr="005A1F49" w:rsidRDefault="00A109FC" w:rsidP="007D5BC2">
            <w:r w:rsidRPr="00A109FC">
              <w:t>Grant succeeded.</w:t>
            </w:r>
          </w:p>
        </w:tc>
      </w:tr>
      <w:tr w:rsidR="005A1F49" w:rsidRPr="005A1F49" w:rsidTr="005A1F49">
        <w:tc>
          <w:tcPr>
            <w:tcW w:w="4797" w:type="dxa"/>
          </w:tcPr>
          <w:p w:rsidR="005A1F49" w:rsidRDefault="005A1F49" w:rsidP="007D5BC2">
            <w:r w:rsidRPr="005A1F49">
              <w:t>22.From user3, create a table in user2 schema. (successful or not?).</w:t>
            </w:r>
          </w:p>
          <w:p w:rsidR="009764BB" w:rsidRPr="005A1F49" w:rsidRDefault="009764BB" w:rsidP="007D5BC2">
            <w:r w:rsidRPr="009764BB">
              <w:t>create table user2.student (id number);</w:t>
            </w:r>
          </w:p>
        </w:tc>
        <w:tc>
          <w:tcPr>
            <w:tcW w:w="3833" w:type="dxa"/>
          </w:tcPr>
          <w:p w:rsidR="005A1F49" w:rsidRPr="005A1F49" w:rsidRDefault="00A109FC" w:rsidP="007D5BC2">
            <w:r w:rsidRPr="00A109FC">
              <w:t xml:space="preserve">ORA-01031: insufficient privileges  </w:t>
            </w:r>
          </w:p>
        </w:tc>
      </w:tr>
      <w:tr w:rsidR="005A1F49" w:rsidRPr="005A1F49" w:rsidTr="005A1F49">
        <w:tc>
          <w:tcPr>
            <w:tcW w:w="4797" w:type="dxa"/>
          </w:tcPr>
          <w:p w:rsidR="005A1F49" w:rsidRDefault="005A1F49" w:rsidP="007D5BC2">
            <w:r w:rsidRPr="005A1F49">
              <w:t>23.From user3, how can you create a table in user2 schema?</w:t>
            </w:r>
          </w:p>
          <w:p w:rsidR="009764BB" w:rsidRDefault="009764BB" w:rsidP="007D5BC2">
            <w:r w:rsidRPr="009764BB">
              <w:t xml:space="preserve">conn sys/Admin123@localhost:1521/pdb2 as sysdba  </w:t>
            </w:r>
          </w:p>
          <w:p w:rsidR="009764BB" w:rsidRDefault="009764BB" w:rsidP="007D5BC2">
            <w:r w:rsidRPr="009764BB">
              <w:t xml:space="preserve">grant create any table to user3;  </w:t>
            </w:r>
          </w:p>
          <w:p w:rsidR="009764BB" w:rsidRDefault="009764BB" w:rsidP="007D5BC2">
            <w:r w:rsidRPr="009764BB">
              <w:t>conn user3/test123@localhost:1521/pdb2</w:t>
            </w:r>
            <w:r>
              <w:t>;</w:t>
            </w:r>
          </w:p>
          <w:p w:rsidR="009764BB" w:rsidRPr="005A1F49" w:rsidRDefault="009764BB" w:rsidP="007D5BC2">
            <w:bookmarkStart w:id="8" w:name="_Hlk68268260"/>
            <w:r w:rsidRPr="009764BB">
              <w:t>create table user2.student (id number);</w:t>
            </w:r>
            <w:bookmarkEnd w:id="8"/>
          </w:p>
        </w:tc>
        <w:tc>
          <w:tcPr>
            <w:tcW w:w="3833" w:type="dxa"/>
          </w:tcPr>
          <w:p w:rsidR="005A1F49" w:rsidRDefault="009764BB" w:rsidP="007D5BC2">
            <w:r>
              <w:t>Grant succeeded.</w:t>
            </w:r>
          </w:p>
          <w:p w:rsidR="009764BB" w:rsidRPr="005A1F49" w:rsidRDefault="009764BB" w:rsidP="007D5BC2">
            <w:r>
              <w:t>Table created.</w:t>
            </w:r>
          </w:p>
        </w:tc>
      </w:tr>
      <w:tr w:rsidR="005A1F49" w:rsidRPr="005A1F49" w:rsidTr="005A1F49">
        <w:tc>
          <w:tcPr>
            <w:tcW w:w="4797" w:type="dxa"/>
          </w:tcPr>
          <w:p w:rsidR="005A1F49" w:rsidRDefault="005A1F49" w:rsidP="007D5BC2">
            <w:bookmarkStart w:id="9" w:name="_Hlk68268412"/>
            <w:r w:rsidRPr="005A1F49">
              <w:t>24.From user3, query the roles and system privilege of current user.</w:t>
            </w:r>
          </w:p>
          <w:p w:rsidR="009764BB" w:rsidRDefault="009764BB" w:rsidP="007D5BC2">
            <w:r w:rsidRPr="009764BB">
              <w:t>select * from user_role_privs;</w:t>
            </w:r>
          </w:p>
          <w:p w:rsidR="009764BB" w:rsidRPr="005A1F49" w:rsidRDefault="009764BB" w:rsidP="007D5BC2">
            <w:r w:rsidRPr="009764BB">
              <w:t xml:space="preserve">select * from user_sys_privs;    </w:t>
            </w:r>
            <w:bookmarkEnd w:id="9"/>
          </w:p>
        </w:tc>
        <w:tc>
          <w:tcPr>
            <w:tcW w:w="3833" w:type="dxa"/>
          </w:tcPr>
          <w:p w:rsidR="005A1F49" w:rsidRDefault="009764BB" w:rsidP="007D5BC2">
            <w:r w:rsidRPr="009764BB">
              <w:t>USERNAME                                                                                                                --------------------------------------------------------------------------------                                        GRANTED_ROLE                                                                                                            ---------------------------------------------</w:t>
            </w:r>
            <w:r w:rsidRPr="009764BB">
              <w:lastRenderedPageBreak/>
              <w:t xml:space="preserve">-----------------------------------                                        ADM DEL DEF OS_ COM INH                                                                                                 --- --- --- --- --- ---                                                                                                 USER3                                                                                                                   MANAGER                                                                                                                 YES NO  YES NO  NO  NO   </w:t>
            </w:r>
          </w:p>
          <w:p w:rsidR="009764BB" w:rsidRDefault="009764BB" w:rsidP="007D5BC2"/>
          <w:p w:rsidR="009764BB" w:rsidRDefault="009764BB" w:rsidP="007D5BC2"/>
          <w:p w:rsidR="009764BB" w:rsidRPr="005A1F49" w:rsidRDefault="009764BB" w:rsidP="007D5BC2">
            <w:r w:rsidRPr="009764BB">
              <w:t>USERNAME                                                                                                                --------------------------------------------------------------------------------                                        PRIVILEGE                                ADM COM INH                                                                    ---------------------------------------- --- --- ---                                                                    USER3                                                                                                                   CREATE ANY TABLE                         NO  NO  NO</w:t>
            </w:r>
          </w:p>
        </w:tc>
      </w:tr>
      <w:tr w:rsidR="005A1F49" w:rsidTr="005A1F49">
        <w:trPr>
          <w:trHeight w:val="79"/>
        </w:trPr>
        <w:tc>
          <w:tcPr>
            <w:tcW w:w="4797" w:type="dxa"/>
          </w:tcPr>
          <w:p w:rsidR="005A1F49" w:rsidRDefault="005A1F49" w:rsidP="007D5BC2">
            <w:r w:rsidRPr="005A1F49">
              <w:lastRenderedPageBreak/>
              <w:t>25.Use SQLDeveloper to connect to ADMIN USER of this PDB</w:t>
            </w:r>
          </w:p>
        </w:tc>
        <w:tc>
          <w:tcPr>
            <w:tcW w:w="3833" w:type="dxa"/>
          </w:tcPr>
          <w:p w:rsidR="005A1F49" w:rsidRPr="005A1F49" w:rsidRDefault="005A1F49" w:rsidP="007D5BC2"/>
        </w:tc>
      </w:tr>
    </w:tbl>
    <w:p w:rsidR="00742BF3" w:rsidRDefault="00742BF3" w:rsidP="005A1F49"/>
    <w:p w:rsidR="009764BB" w:rsidRDefault="009764BB" w:rsidP="005A1F49"/>
    <w:p w:rsidR="009764BB" w:rsidRDefault="009764BB" w:rsidP="005A1F49"/>
    <w:p w:rsidR="009764BB" w:rsidRDefault="009764BB" w:rsidP="009764BB">
      <w:r>
        <w:t>III. Exercise 3: Using sqlplus to do the following things and write out the</w:t>
      </w:r>
    </w:p>
    <w:p w:rsidR="009764BB" w:rsidRDefault="009764BB" w:rsidP="009764BB"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7"/>
        <w:gridCol w:w="2313"/>
      </w:tblGrid>
      <w:tr w:rsidR="00D32457" w:rsidRPr="009764BB" w:rsidTr="00B54E7E">
        <w:tc>
          <w:tcPr>
            <w:tcW w:w="6317" w:type="dxa"/>
          </w:tcPr>
          <w:p w:rsidR="00D32457" w:rsidRPr="009764BB" w:rsidRDefault="00D32457" w:rsidP="00D16E6E">
            <w:r>
              <w:t>Command</w:t>
            </w:r>
          </w:p>
        </w:tc>
        <w:tc>
          <w:tcPr>
            <w:tcW w:w="2313" w:type="dxa"/>
          </w:tcPr>
          <w:p w:rsidR="00D32457" w:rsidRPr="009764BB" w:rsidRDefault="00D32457" w:rsidP="00D32457">
            <w:pPr>
              <w:tabs>
                <w:tab w:val="left" w:pos="1097"/>
              </w:tabs>
            </w:pPr>
            <w:r>
              <w:tab/>
              <w:t>Result</w:t>
            </w:r>
          </w:p>
        </w:tc>
      </w:tr>
      <w:tr w:rsidR="009764BB" w:rsidRPr="009764BB" w:rsidTr="00B54E7E">
        <w:tc>
          <w:tcPr>
            <w:tcW w:w="6317" w:type="dxa"/>
          </w:tcPr>
          <w:p w:rsidR="009764BB" w:rsidRDefault="009764BB" w:rsidP="00D16E6E">
            <w:r w:rsidRPr="009764BB">
              <w:t>1. Start SQL*Plus and connect to the Database.</w:t>
            </w:r>
          </w:p>
          <w:p w:rsidR="00D32457" w:rsidRPr="009764BB" w:rsidRDefault="00D32457" w:rsidP="00D16E6E">
            <w:r w:rsidRPr="00D32457">
              <w:t xml:space="preserve">sqlplus / as sysdba  </w:t>
            </w:r>
          </w:p>
        </w:tc>
        <w:tc>
          <w:tcPr>
            <w:tcW w:w="2313" w:type="dxa"/>
          </w:tcPr>
          <w:p w:rsidR="009764BB" w:rsidRPr="009764BB" w:rsidRDefault="00D32457" w:rsidP="00D16E6E">
            <w:r w:rsidRPr="00D32457">
              <w:t xml:space="preserve">Connected to:                                                                                                           Oracle Database 19c Enterprise Edition Release 19.0.0.0.0 - Production                                                  Version 19.3.0.0.0  </w:t>
            </w:r>
          </w:p>
        </w:tc>
      </w:tr>
      <w:tr w:rsidR="009764BB" w:rsidRPr="009764BB" w:rsidTr="00B54E7E">
        <w:tc>
          <w:tcPr>
            <w:tcW w:w="6317" w:type="dxa"/>
          </w:tcPr>
          <w:p w:rsidR="009764BB" w:rsidRDefault="009764BB" w:rsidP="00D16E6E">
            <w:r w:rsidRPr="009764BB">
              <w:t>2. CREATE a PLUGGABLE DATABASE (PDB) and open this PDB.</w:t>
            </w:r>
          </w:p>
          <w:p w:rsidR="00D32457" w:rsidRDefault="00D32457" w:rsidP="00D16E6E"/>
          <w:p w:rsidR="00D32457" w:rsidRDefault="00D32457" w:rsidP="00D16E6E">
            <w:bookmarkStart w:id="10" w:name="_Hlk68272988"/>
            <w:r w:rsidRPr="00D32457">
              <w:t>CREATE PLUGGABLE DATABASE pdb3 ADMIN USER pdb3user IDENTIFIED BY test123 ROLES=(DBA) file_name_convert=('pdbseed', 'pdb3');</w:t>
            </w:r>
          </w:p>
          <w:p w:rsidR="00D32457" w:rsidRDefault="00D32457" w:rsidP="00D16E6E"/>
          <w:p w:rsidR="00D32457" w:rsidRPr="009764BB" w:rsidRDefault="00D32457" w:rsidP="00D16E6E">
            <w:r w:rsidRPr="00D32457">
              <w:t>alter pluggable database pdb3 open;</w:t>
            </w:r>
            <w:bookmarkEnd w:id="10"/>
          </w:p>
        </w:tc>
        <w:tc>
          <w:tcPr>
            <w:tcW w:w="2313" w:type="dxa"/>
          </w:tcPr>
          <w:p w:rsidR="009764BB" w:rsidRDefault="00D32457" w:rsidP="00D16E6E">
            <w:r w:rsidRPr="00D32457">
              <w:t>Pluggable database created.</w:t>
            </w:r>
          </w:p>
          <w:p w:rsidR="00D32457" w:rsidRDefault="00D32457" w:rsidP="00D16E6E"/>
          <w:p w:rsidR="00D32457" w:rsidRPr="009764BB" w:rsidRDefault="00D32457" w:rsidP="00D16E6E">
            <w:r w:rsidRPr="00D32457">
              <w:t>Pluggable database altered.</w:t>
            </w:r>
          </w:p>
        </w:tc>
      </w:tr>
      <w:tr w:rsidR="009764BB" w:rsidRPr="009764BB" w:rsidTr="00B54E7E">
        <w:tc>
          <w:tcPr>
            <w:tcW w:w="6317" w:type="dxa"/>
          </w:tcPr>
          <w:p w:rsidR="009764BB" w:rsidRDefault="009764BB" w:rsidP="00D16E6E">
            <w:r w:rsidRPr="009764BB">
              <w:t>3. Using sys user to connect to the above PDB.</w:t>
            </w:r>
          </w:p>
          <w:p w:rsidR="00D32457" w:rsidRDefault="00D32457" w:rsidP="00D16E6E"/>
          <w:p w:rsidR="00D32457" w:rsidRPr="009764BB" w:rsidRDefault="00D32457" w:rsidP="00D16E6E">
            <w:r w:rsidRPr="00D32457">
              <w:lastRenderedPageBreak/>
              <w:t>conn sys/Admin123@localhost:1521/pdb3 as sysdba</w:t>
            </w:r>
          </w:p>
        </w:tc>
        <w:tc>
          <w:tcPr>
            <w:tcW w:w="2313" w:type="dxa"/>
          </w:tcPr>
          <w:p w:rsidR="009764BB" w:rsidRPr="009764BB" w:rsidRDefault="00D32457" w:rsidP="00D16E6E">
            <w:r>
              <w:lastRenderedPageBreak/>
              <w:t xml:space="preserve">Connected. </w:t>
            </w:r>
          </w:p>
        </w:tc>
      </w:tr>
      <w:tr w:rsidR="009764BB" w:rsidRPr="009764BB" w:rsidTr="00B54E7E">
        <w:tc>
          <w:tcPr>
            <w:tcW w:w="6317" w:type="dxa"/>
          </w:tcPr>
          <w:p w:rsidR="009764BB" w:rsidRDefault="009764BB" w:rsidP="00D16E6E">
            <w:r w:rsidRPr="009764BB">
              <w:lastRenderedPageBreak/>
              <w:t>4. Show connection name.</w:t>
            </w:r>
          </w:p>
          <w:p w:rsidR="00D32457" w:rsidRPr="009764BB" w:rsidRDefault="00D32457" w:rsidP="00D16E6E">
            <w:r>
              <w:t>show con_name</w:t>
            </w:r>
          </w:p>
        </w:tc>
        <w:tc>
          <w:tcPr>
            <w:tcW w:w="2313" w:type="dxa"/>
          </w:tcPr>
          <w:p w:rsidR="009764BB" w:rsidRPr="009764BB" w:rsidRDefault="00D32457" w:rsidP="00D16E6E">
            <w:r w:rsidRPr="00D32457">
              <w:t>CON_NAME                                                                                                                ------------------------------                                                                                          PDB3</w:t>
            </w:r>
          </w:p>
        </w:tc>
      </w:tr>
      <w:tr w:rsidR="009764BB" w:rsidRPr="009764BB" w:rsidTr="00B54E7E">
        <w:tc>
          <w:tcPr>
            <w:tcW w:w="6317" w:type="dxa"/>
          </w:tcPr>
          <w:p w:rsidR="009764BB" w:rsidRDefault="009764BB" w:rsidP="00D16E6E">
            <w:r w:rsidRPr="009764BB">
              <w:t>5. Creating a tablespace.</w:t>
            </w:r>
          </w:p>
          <w:p w:rsidR="00B54E7E" w:rsidRPr="009764BB" w:rsidRDefault="00B54E7E" w:rsidP="00D16E6E">
            <w:r w:rsidRPr="00B54E7E">
              <w:t>create tablespace tbs_pdb3 datafile 'D:\Oracle\Database\19c\oradata\ORCL\PDB3\tbs_pdb3_01.dbf' size 5M;</w:t>
            </w:r>
          </w:p>
        </w:tc>
        <w:tc>
          <w:tcPr>
            <w:tcW w:w="2313" w:type="dxa"/>
          </w:tcPr>
          <w:p w:rsidR="009764BB" w:rsidRPr="009764BB" w:rsidRDefault="00B54E7E" w:rsidP="00D16E6E">
            <w:r w:rsidRPr="00B54E7E">
              <w:t>Tablespace created</w:t>
            </w:r>
            <w:r>
              <w:t>.</w:t>
            </w:r>
          </w:p>
        </w:tc>
      </w:tr>
    </w:tbl>
    <w:p w:rsidR="00B54E7E" w:rsidRDefault="00B54E7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7"/>
        <w:gridCol w:w="2313"/>
      </w:tblGrid>
      <w:tr w:rsidR="009764BB" w:rsidRPr="009764BB" w:rsidTr="00B54E7E">
        <w:tc>
          <w:tcPr>
            <w:tcW w:w="6317" w:type="dxa"/>
          </w:tcPr>
          <w:p w:rsidR="009764BB" w:rsidRDefault="009764BB" w:rsidP="00D16E6E">
            <w:r w:rsidRPr="009764BB">
              <w:lastRenderedPageBreak/>
              <w:t>6. Create 4 user with the default tablespace, quota 1M for each user.</w:t>
            </w:r>
          </w:p>
          <w:p w:rsidR="00B54E7E" w:rsidRDefault="00B54E7E" w:rsidP="00D16E6E">
            <w:bookmarkStart w:id="11" w:name="_Hlk68273051"/>
            <w:r w:rsidRPr="00B54E7E">
              <w:t>create user user1 identified by test123 default tablespace tbs_pdb3 quota 1M on tbs_pdb3;</w:t>
            </w:r>
          </w:p>
          <w:p w:rsidR="00B54E7E" w:rsidRDefault="00B54E7E" w:rsidP="00D16E6E">
            <w:r>
              <w:t>create user user2</w:t>
            </w:r>
            <w:r w:rsidRPr="00B54E7E">
              <w:t xml:space="preserve"> identified by test123 default tablespace tbs_pdb3 quota 1M on tbs_pdb3;</w:t>
            </w:r>
          </w:p>
          <w:p w:rsidR="00B54E7E" w:rsidRDefault="00B54E7E" w:rsidP="00D16E6E">
            <w:r>
              <w:t>create user user3</w:t>
            </w:r>
            <w:r w:rsidRPr="00B54E7E">
              <w:t xml:space="preserve"> identified by test123 default tablespace tbs_pdb3 quota 1M on tbs_pdb3;</w:t>
            </w:r>
          </w:p>
          <w:p w:rsidR="00B54E7E" w:rsidRPr="009764BB" w:rsidRDefault="00B54E7E" w:rsidP="00D16E6E">
            <w:r>
              <w:t>create user user4</w:t>
            </w:r>
            <w:r w:rsidRPr="00B54E7E">
              <w:t xml:space="preserve"> identified by test123 default tablespace tbs_pdb3 quota 1M on tbs_pdb3;</w:t>
            </w:r>
            <w:bookmarkEnd w:id="11"/>
          </w:p>
        </w:tc>
        <w:tc>
          <w:tcPr>
            <w:tcW w:w="2313" w:type="dxa"/>
          </w:tcPr>
          <w:p w:rsidR="009764BB" w:rsidRDefault="00B54E7E" w:rsidP="00D16E6E">
            <w:r w:rsidRPr="00B54E7E">
              <w:t>User created.</w:t>
            </w:r>
          </w:p>
          <w:p w:rsidR="00B54E7E" w:rsidRDefault="00B54E7E" w:rsidP="00D16E6E">
            <w:r w:rsidRPr="00B54E7E">
              <w:t>User created.</w:t>
            </w:r>
          </w:p>
          <w:p w:rsidR="00B54E7E" w:rsidRDefault="00B54E7E" w:rsidP="00D16E6E">
            <w:r w:rsidRPr="00B54E7E">
              <w:t>User created.</w:t>
            </w:r>
          </w:p>
          <w:p w:rsidR="00B54E7E" w:rsidRPr="009764BB" w:rsidRDefault="00B54E7E" w:rsidP="00D16E6E">
            <w:r w:rsidRPr="00B54E7E">
              <w:t>User created.</w:t>
            </w:r>
          </w:p>
        </w:tc>
      </w:tr>
      <w:tr w:rsidR="009764BB" w:rsidRPr="009764BB" w:rsidTr="00B54E7E">
        <w:tc>
          <w:tcPr>
            <w:tcW w:w="6317" w:type="dxa"/>
          </w:tcPr>
          <w:p w:rsidR="009764BB" w:rsidRDefault="009764BB" w:rsidP="00D16E6E">
            <w:r w:rsidRPr="009764BB">
              <w:t>7. Grant system privilege to user1 so that user1 can connect to the</w:t>
            </w:r>
            <w:r w:rsidR="00D32457">
              <w:t xml:space="preserve"> database</w:t>
            </w:r>
          </w:p>
          <w:p w:rsidR="00B54E7E" w:rsidRPr="009764BB" w:rsidRDefault="00B54E7E" w:rsidP="00D16E6E">
            <w:r w:rsidRPr="00B54E7E">
              <w:t xml:space="preserve">grant create session to user1;  </w:t>
            </w:r>
          </w:p>
        </w:tc>
        <w:tc>
          <w:tcPr>
            <w:tcW w:w="2313" w:type="dxa"/>
          </w:tcPr>
          <w:p w:rsidR="009764BB" w:rsidRPr="009764BB" w:rsidRDefault="00B54E7E" w:rsidP="00D16E6E">
            <w:r>
              <w:t>Grant succeeded.</w:t>
            </w:r>
          </w:p>
        </w:tc>
      </w:tr>
      <w:tr w:rsidR="009764BB" w:rsidRPr="009764BB" w:rsidTr="00B54E7E">
        <w:tc>
          <w:tcPr>
            <w:tcW w:w="6317" w:type="dxa"/>
          </w:tcPr>
          <w:p w:rsidR="009764BB" w:rsidRDefault="009764BB" w:rsidP="00D16E6E">
            <w:r w:rsidRPr="009764BB">
              <w:t>8. Show system privilege of user1.</w:t>
            </w:r>
          </w:p>
          <w:p w:rsidR="00B54E7E" w:rsidRPr="009764BB" w:rsidRDefault="00B54E7E" w:rsidP="00D16E6E">
            <w:r w:rsidRPr="00B54E7E">
              <w:t xml:space="preserve">select * from dba_sys_privs where grantee='USER1';  </w:t>
            </w:r>
          </w:p>
        </w:tc>
        <w:tc>
          <w:tcPr>
            <w:tcW w:w="2313" w:type="dxa"/>
          </w:tcPr>
          <w:p w:rsidR="009764BB" w:rsidRPr="009764BB" w:rsidRDefault="00B54E7E" w:rsidP="00D16E6E">
            <w:r w:rsidRPr="00B54E7E">
              <w:t xml:space="preserve">GRANT PRIVILEGE                                ADM COM INH                                                              ----- ---------------------------------------- --- --- ---                                                              USER1 CREATE SESSION           </w:t>
            </w:r>
            <w:r>
              <w:t xml:space="preserve">                NO  NO  NO</w:t>
            </w:r>
            <w:r w:rsidRPr="00B54E7E">
              <w:t xml:space="preserve">                                                                                                                                                                 </w:t>
            </w:r>
            <w:r>
              <w:t xml:space="preserve">               </w:t>
            </w:r>
          </w:p>
        </w:tc>
      </w:tr>
      <w:tr w:rsidR="009764BB" w:rsidRPr="009764BB" w:rsidTr="00B54E7E">
        <w:tc>
          <w:tcPr>
            <w:tcW w:w="6317" w:type="dxa"/>
          </w:tcPr>
          <w:p w:rsidR="009764BB" w:rsidRDefault="009764BB" w:rsidP="00D16E6E">
            <w:r w:rsidRPr="009764BB">
              <w:t>9. Create a programing role and grant privilege CREATE SESSION, CREATE</w:t>
            </w:r>
            <w:r w:rsidR="00D32457">
              <w:t xml:space="preserve"> TABLE to this role</w:t>
            </w:r>
          </w:p>
          <w:p w:rsidR="006A3E14" w:rsidRDefault="006A3E14" w:rsidP="00D16E6E">
            <w:r w:rsidRPr="006A3E14">
              <w:t>create role programming;</w:t>
            </w:r>
          </w:p>
          <w:p w:rsidR="006A3E14" w:rsidRPr="009764BB" w:rsidRDefault="006A3E14" w:rsidP="00D16E6E">
            <w:r w:rsidRPr="006A3E14">
              <w:t xml:space="preserve">grant create session, create table to programming;  </w:t>
            </w:r>
          </w:p>
        </w:tc>
        <w:tc>
          <w:tcPr>
            <w:tcW w:w="2313" w:type="dxa"/>
          </w:tcPr>
          <w:p w:rsidR="006A3E14" w:rsidRDefault="006A3E14" w:rsidP="00D16E6E">
            <w:r w:rsidRPr="006A3E14">
              <w:t>Role created.</w:t>
            </w:r>
          </w:p>
          <w:p w:rsidR="006A3E14" w:rsidRDefault="006A3E14" w:rsidP="00D16E6E"/>
          <w:p w:rsidR="009764BB" w:rsidRPr="009764BB" w:rsidRDefault="006A3E14" w:rsidP="00D16E6E">
            <w:r w:rsidRPr="006A3E14">
              <w:t xml:space="preserve">Grant succeeded.  </w:t>
            </w:r>
          </w:p>
        </w:tc>
      </w:tr>
      <w:tr w:rsidR="009764BB" w:rsidRPr="009764BB" w:rsidTr="00B54E7E">
        <w:tc>
          <w:tcPr>
            <w:tcW w:w="6317" w:type="dxa"/>
          </w:tcPr>
          <w:p w:rsidR="009764BB" w:rsidRDefault="009764BB" w:rsidP="00D16E6E">
            <w:r w:rsidRPr="009764BB">
              <w:t>10. Grant programing role to user2 with admin option.</w:t>
            </w:r>
          </w:p>
          <w:p w:rsidR="008F3E52" w:rsidRDefault="008F3E52" w:rsidP="00D16E6E"/>
          <w:p w:rsidR="008F3E52" w:rsidRPr="009764BB" w:rsidRDefault="008F3E52" w:rsidP="00D16E6E">
            <w:r w:rsidRPr="008F3E52">
              <w:t xml:space="preserve">grant programming to user2 with admin option;   </w:t>
            </w:r>
          </w:p>
        </w:tc>
        <w:tc>
          <w:tcPr>
            <w:tcW w:w="2313" w:type="dxa"/>
          </w:tcPr>
          <w:p w:rsidR="009764BB" w:rsidRPr="009764BB" w:rsidRDefault="008F3E52" w:rsidP="00D16E6E">
            <w:r w:rsidRPr="008F3E52">
              <w:t xml:space="preserve">Grant succeeded.   </w:t>
            </w:r>
          </w:p>
        </w:tc>
      </w:tr>
      <w:tr w:rsidR="009764BB" w:rsidRPr="009764BB" w:rsidTr="00B54E7E">
        <w:tc>
          <w:tcPr>
            <w:tcW w:w="6317" w:type="dxa"/>
          </w:tcPr>
          <w:p w:rsidR="009764BB" w:rsidRDefault="009764BB" w:rsidP="00D16E6E">
            <w:r w:rsidRPr="009764BB">
              <w:t>11. Show role and system privileges of user2.</w:t>
            </w:r>
          </w:p>
          <w:p w:rsidR="008F3E52" w:rsidRDefault="008F3E52" w:rsidP="00D16E6E">
            <w:r w:rsidRPr="008F3E52">
              <w:t xml:space="preserve">select * from dba_role_privs where grantee='USER2';  </w:t>
            </w:r>
          </w:p>
          <w:p w:rsidR="008F3E52" w:rsidRPr="009764BB" w:rsidRDefault="008F3E52" w:rsidP="00D16E6E">
            <w:r w:rsidRPr="008F3E52">
              <w:t>select * from dba_sys_privs where grantee='USER2';</w:t>
            </w:r>
          </w:p>
        </w:tc>
        <w:tc>
          <w:tcPr>
            <w:tcW w:w="2313" w:type="dxa"/>
          </w:tcPr>
          <w:p w:rsidR="008F3E52" w:rsidRDefault="008F3E52" w:rsidP="008F3E52">
            <w:r>
              <w:t>GRANTEE</w:t>
            </w:r>
          </w:p>
          <w:p w:rsidR="008F3E52" w:rsidRDefault="008F3E52" w:rsidP="008F3E52">
            <w:r>
              <w:t>--------------------------------------------------------------------------------</w:t>
            </w:r>
          </w:p>
          <w:p w:rsidR="008F3E52" w:rsidRDefault="008F3E52" w:rsidP="008F3E52">
            <w:r>
              <w:t>GRANTED_ROLE</w:t>
            </w:r>
          </w:p>
          <w:p w:rsidR="008F3E52" w:rsidRDefault="008F3E52" w:rsidP="008F3E52">
            <w:r>
              <w:t>--------------------------------------------------------------------------------</w:t>
            </w:r>
          </w:p>
          <w:p w:rsidR="008F3E52" w:rsidRDefault="008F3E52" w:rsidP="008F3E52">
            <w:r>
              <w:t>ADM DEL DEF COM INH</w:t>
            </w:r>
          </w:p>
          <w:p w:rsidR="008F3E52" w:rsidRDefault="008F3E52" w:rsidP="008F3E52">
            <w:r>
              <w:t>--- --- --- --- ---</w:t>
            </w:r>
          </w:p>
          <w:p w:rsidR="008F3E52" w:rsidRDefault="008F3E52" w:rsidP="008F3E52">
            <w:r>
              <w:t>USER2</w:t>
            </w:r>
          </w:p>
          <w:p w:rsidR="008F3E52" w:rsidRDefault="008F3E52" w:rsidP="008F3E52">
            <w:r>
              <w:t>PROGRAMMING</w:t>
            </w:r>
          </w:p>
          <w:p w:rsidR="009764BB" w:rsidRDefault="008F3E52" w:rsidP="008F3E52">
            <w:r>
              <w:t>YES NO  YES NO  NO</w:t>
            </w:r>
          </w:p>
          <w:p w:rsidR="008F3E52" w:rsidRDefault="008F3E52" w:rsidP="008F3E52"/>
          <w:p w:rsidR="008F3E52" w:rsidRPr="009764BB" w:rsidRDefault="008F3E52" w:rsidP="008F3E52">
            <w:r w:rsidRPr="008F3E52">
              <w:lastRenderedPageBreak/>
              <w:t>no rows selected</w:t>
            </w:r>
          </w:p>
        </w:tc>
      </w:tr>
      <w:tr w:rsidR="009764BB" w:rsidRPr="009764BB" w:rsidTr="00B54E7E">
        <w:tc>
          <w:tcPr>
            <w:tcW w:w="6317" w:type="dxa"/>
          </w:tcPr>
          <w:p w:rsidR="009764BB" w:rsidRDefault="009764BB" w:rsidP="00D16E6E">
            <w:r w:rsidRPr="009764BB">
              <w:lastRenderedPageBreak/>
              <w:t>12. Connect to the database using user2.</w:t>
            </w:r>
          </w:p>
          <w:p w:rsidR="008F3E52" w:rsidRPr="009764BB" w:rsidRDefault="008F3E52" w:rsidP="00D16E6E">
            <w:r w:rsidRPr="008F3E52">
              <w:t>conn user2/test123@localhost:1521/pdb3</w:t>
            </w:r>
          </w:p>
        </w:tc>
        <w:tc>
          <w:tcPr>
            <w:tcW w:w="2313" w:type="dxa"/>
          </w:tcPr>
          <w:p w:rsidR="009764BB" w:rsidRPr="009764BB" w:rsidRDefault="008F3E52" w:rsidP="00D16E6E">
            <w:r>
              <w:t xml:space="preserve">Conneced. </w:t>
            </w:r>
          </w:p>
        </w:tc>
      </w:tr>
      <w:tr w:rsidR="009764BB" w:rsidRPr="009764BB" w:rsidTr="00B54E7E">
        <w:tc>
          <w:tcPr>
            <w:tcW w:w="6317" w:type="dxa"/>
          </w:tcPr>
          <w:p w:rsidR="009764BB" w:rsidRDefault="009764BB" w:rsidP="00D16E6E">
            <w:r w:rsidRPr="009764BB">
              <w:t>13. From user2, create the employees table: ID, NAME, SALARY,</w:t>
            </w:r>
            <w:r w:rsidR="00D32457">
              <w:t xml:space="preserve"> description.</w:t>
            </w:r>
          </w:p>
          <w:p w:rsidR="008F3E52" w:rsidRPr="009764BB" w:rsidRDefault="008F3E52" w:rsidP="00D16E6E">
            <w:r w:rsidRPr="008F3E52">
              <w:t>create table employees (id number, name varchar2(100), salary number</w:t>
            </w:r>
            <w:r>
              <w:t>, description varchar2(100</w:t>
            </w:r>
            <w:r w:rsidRPr="008F3E52">
              <w:t>)</w:t>
            </w:r>
            <w:r>
              <w:t>)</w:t>
            </w:r>
            <w:r w:rsidRPr="008F3E52">
              <w:t xml:space="preserve">;  </w:t>
            </w:r>
          </w:p>
        </w:tc>
        <w:tc>
          <w:tcPr>
            <w:tcW w:w="2313" w:type="dxa"/>
          </w:tcPr>
          <w:p w:rsidR="009764BB" w:rsidRPr="009764BB" w:rsidRDefault="008F3E52" w:rsidP="00D16E6E">
            <w:r w:rsidRPr="008F3E52">
              <w:t>Table created.</w:t>
            </w:r>
          </w:p>
        </w:tc>
      </w:tr>
      <w:tr w:rsidR="009764BB" w:rsidRPr="009764BB" w:rsidTr="00B54E7E">
        <w:tc>
          <w:tcPr>
            <w:tcW w:w="6317" w:type="dxa"/>
          </w:tcPr>
          <w:p w:rsidR="009764BB" w:rsidRDefault="009764BB" w:rsidP="00D16E6E">
            <w:r w:rsidRPr="009764BB">
              <w:t>14. From user2, insert 2 rows to employees table.</w:t>
            </w:r>
          </w:p>
          <w:p w:rsidR="008F3E52" w:rsidRDefault="008F3E52" w:rsidP="00D16E6E">
            <w:r w:rsidRPr="008F3E52">
              <w:t xml:space="preserve">insert into employees values(1, 'Anna', 700, 'hello anna');  </w:t>
            </w:r>
          </w:p>
          <w:p w:rsidR="008F3E52" w:rsidRDefault="008F3E52" w:rsidP="00D16E6E">
            <w:r w:rsidRPr="008F3E52">
              <w:t xml:space="preserve">insert into employees values(2, 'PHP', 900, 'hello PHP');  </w:t>
            </w:r>
          </w:p>
          <w:p w:rsidR="008F3E52" w:rsidRPr="009764BB" w:rsidRDefault="008F3E52" w:rsidP="00D16E6E"/>
        </w:tc>
        <w:tc>
          <w:tcPr>
            <w:tcW w:w="2313" w:type="dxa"/>
          </w:tcPr>
          <w:p w:rsidR="009764BB" w:rsidRDefault="008F3E52" w:rsidP="00D16E6E">
            <w:r w:rsidRPr="008F3E52">
              <w:t>1 row created.</w:t>
            </w:r>
          </w:p>
          <w:p w:rsidR="008F3E52" w:rsidRPr="009764BB" w:rsidRDefault="008F3E52" w:rsidP="00D16E6E">
            <w:r w:rsidRPr="008F3E52">
              <w:t>1 row created.</w:t>
            </w:r>
          </w:p>
        </w:tc>
      </w:tr>
      <w:tr w:rsidR="00483B78" w:rsidRPr="009764BB" w:rsidTr="00DC7EE6">
        <w:trPr>
          <w:trHeight w:val="1343"/>
        </w:trPr>
        <w:tc>
          <w:tcPr>
            <w:tcW w:w="6317" w:type="dxa"/>
          </w:tcPr>
          <w:p w:rsidR="00483B78" w:rsidRPr="009764BB" w:rsidRDefault="00483B78" w:rsidP="00D16E6E">
            <w:r w:rsidRPr="009764BB">
              <w:t>15. From user2, grant programing role to user3 and grant update (name,</w:t>
            </w:r>
          </w:p>
          <w:p w:rsidR="00483B78" w:rsidRDefault="00483B78" w:rsidP="00D16E6E">
            <w:r w:rsidRPr="009764BB">
              <w:t>salary) on employees table to user3.</w:t>
            </w:r>
          </w:p>
          <w:p w:rsidR="00483B78" w:rsidRDefault="00483B78" w:rsidP="00D16E6E">
            <w:r w:rsidRPr="00483B78">
              <w:t>grant programming to user3</w:t>
            </w:r>
            <w:r>
              <w:t>;</w:t>
            </w:r>
          </w:p>
          <w:p w:rsidR="00483B78" w:rsidRDefault="00483B78" w:rsidP="00D16E6E">
            <w:r w:rsidRPr="00483B78">
              <w:t xml:space="preserve">grant update(name, salary) on employees to user3;  </w:t>
            </w:r>
          </w:p>
          <w:p w:rsidR="00483B78" w:rsidRPr="009764BB" w:rsidRDefault="00483B78" w:rsidP="00D16E6E"/>
        </w:tc>
        <w:tc>
          <w:tcPr>
            <w:tcW w:w="2313" w:type="dxa"/>
          </w:tcPr>
          <w:p w:rsidR="00483B78" w:rsidRDefault="00483B78" w:rsidP="00D16E6E">
            <w:r w:rsidRPr="00483B78">
              <w:t>Grant succeeded.</w:t>
            </w:r>
          </w:p>
          <w:p w:rsidR="00483B78" w:rsidRPr="009764BB" w:rsidRDefault="00483B78" w:rsidP="00D16E6E">
            <w:r w:rsidRPr="00483B78">
              <w:t>Grant succeeded.</w:t>
            </w:r>
          </w:p>
        </w:tc>
      </w:tr>
      <w:tr w:rsidR="009764BB" w:rsidRPr="009764BB" w:rsidTr="00B54E7E">
        <w:tc>
          <w:tcPr>
            <w:tcW w:w="6317" w:type="dxa"/>
          </w:tcPr>
          <w:p w:rsidR="009764BB" w:rsidRDefault="009764BB" w:rsidP="00D16E6E">
            <w:r w:rsidRPr="009764BB">
              <w:t>16. From user3, grant programing role to user1.</w:t>
            </w:r>
          </w:p>
          <w:p w:rsidR="00483B78" w:rsidRDefault="00483B78" w:rsidP="00D16E6E"/>
          <w:p w:rsidR="00483B78" w:rsidRDefault="00483B78" w:rsidP="00D16E6E">
            <w:r w:rsidRPr="00483B78">
              <w:t xml:space="preserve">conn user3/test123@localhost:1521/pdb3  </w:t>
            </w:r>
          </w:p>
          <w:p w:rsidR="00483B78" w:rsidRPr="009764BB" w:rsidRDefault="00483B78" w:rsidP="00D16E6E">
            <w:r w:rsidRPr="00483B78">
              <w:t>grant programming to user1;</w:t>
            </w:r>
          </w:p>
        </w:tc>
        <w:tc>
          <w:tcPr>
            <w:tcW w:w="2313" w:type="dxa"/>
          </w:tcPr>
          <w:p w:rsidR="009764BB" w:rsidRPr="009764BB" w:rsidRDefault="00483B78" w:rsidP="00D16E6E">
            <w:r w:rsidRPr="00483B78">
              <w:t>ORA-01932: ADMIN option not granted for role 'PROGRAMMING'</w:t>
            </w:r>
          </w:p>
        </w:tc>
      </w:tr>
      <w:tr w:rsidR="00483B78" w:rsidRPr="009764BB" w:rsidTr="002D406A">
        <w:trPr>
          <w:trHeight w:val="806"/>
        </w:trPr>
        <w:tc>
          <w:tcPr>
            <w:tcW w:w="6317" w:type="dxa"/>
          </w:tcPr>
          <w:p w:rsidR="00483B78" w:rsidRPr="009764BB" w:rsidRDefault="00483B78" w:rsidP="00D16E6E">
            <w:r w:rsidRPr="009764BB">
              <w:t>17.From user3, show role and object privilege of user3. (using view:</w:t>
            </w:r>
          </w:p>
          <w:p w:rsidR="00483B78" w:rsidRDefault="00483B78" w:rsidP="00D16E6E">
            <w:r w:rsidRPr="009764BB">
              <w:t>USER_ROLE_PRIVS, USER_COL_PRIVS).</w:t>
            </w:r>
          </w:p>
          <w:p w:rsidR="00483B78" w:rsidRDefault="00483B78" w:rsidP="00D16E6E">
            <w:r w:rsidRPr="00483B78">
              <w:t>select * from user_role_privs;</w:t>
            </w:r>
          </w:p>
          <w:p w:rsidR="00483B78" w:rsidRDefault="00483B78" w:rsidP="00D16E6E"/>
          <w:p w:rsidR="00483B78" w:rsidRPr="009764BB" w:rsidRDefault="00483B78" w:rsidP="00D16E6E">
            <w:r w:rsidRPr="00483B78">
              <w:t xml:space="preserve">select table_name, column_name from user_col_privs;  </w:t>
            </w:r>
          </w:p>
        </w:tc>
        <w:tc>
          <w:tcPr>
            <w:tcW w:w="2313" w:type="dxa"/>
          </w:tcPr>
          <w:p w:rsidR="00483B78" w:rsidRDefault="00483B78" w:rsidP="00D16E6E">
            <w:r w:rsidRPr="00483B78">
              <w:t xml:space="preserve">USERNAME                                                                                                                --------------------------------------------------------------------------------                                        GRANTED_ROLE                                                                                                            --------------------------------------------------------------------------------                                        ADM DEL DEF OS_ COM INH                                                                                                 --- --- --- --- --- ---                                                                                                 USER3                                                                                                                   PROGRAMMING                                                                                                             NO  NO  YES NO  NO  NO             </w:t>
            </w:r>
          </w:p>
          <w:p w:rsidR="00483B78" w:rsidRDefault="00483B78" w:rsidP="00D16E6E"/>
          <w:p w:rsidR="00483B78" w:rsidRPr="009764BB" w:rsidRDefault="00483B78" w:rsidP="00D16E6E">
            <w:r w:rsidRPr="00483B78">
              <w:t>TABLE_NAME                                                                                                              --------------------------------------------------------------------------------                                        COLUMN_NAME                                                                                                             --------------------------</w:t>
            </w:r>
            <w:r w:rsidRPr="00483B78">
              <w:lastRenderedPageBreak/>
              <w:t xml:space="preserve">------------------------------------------------------                                        EMPLOYEES                                                                                                               SALARY                                                                                                                                                                                                                                          EMPLOYEES                                                                                                               NAME     </w:t>
            </w:r>
          </w:p>
        </w:tc>
      </w:tr>
      <w:tr w:rsidR="0000341D" w:rsidRPr="009764BB" w:rsidTr="00583F1F">
        <w:trPr>
          <w:trHeight w:val="1074"/>
        </w:trPr>
        <w:tc>
          <w:tcPr>
            <w:tcW w:w="6317" w:type="dxa"/>
          </w:tcPr>
          <w:p w:rsidR="0000341D" w:rsidRPr="009764BB" w:rsidRDefault="0000341D" w:rsidP="00D16E6E">
            <w:r w:rsidRPr="009764BB">
              <w:lastRenderedPageBreak/>
              <w:t>18. From user3, query data from employees table of user2. (successful or</w:t>
            </w:r>
          </w:p>
          <w:p w:rsidR="0000341D" w:rsidRDefault="0000341D" w:rsidP="00D16E6E">
            <w:r w:rsidRPr="009764BB">
              <w:t>not?)</w:t>
            </w:r>
          </w:p>
          <w:p w:rsidR="0000341D" w:rsidRPr="009764BB" w:rsidRDefault="0000341D" w:rsidP="00D16E6E">
            <w:r w:rsidRPr="0000341D">
              <w:t xml:space="preserve">select * from user2.employees;  </w:t>
            </w:r>
          </w:p>
        </w:tc>
        <w:tc>
          <w:tcPr>
            <w:tcW w:w="2313" w:type="dxa"/>
          </w:tcPr>
          <w:p w:rsidR="0000341D" w:rsidRPr="009764BB" w:rsidRDefault="0000341D" w:rsidP="00D16E6E">
            <w:r w:rsidRPr="0000341D">
              <w:t xml:space="preserve">ORA-01031: insufficient privileges  </w:t>
            </w:r>
          </w:p>
        </w:tc>
      </w:tr>
      <w:tr w:rsidR="009764BB" w:rsidRPr="009764BB" w:rsidTr="00B54E7E">
        <w:tc>
          <w:tcPr>
            <w:tcW w:w="6317" w:type="dxa"/>
          </w:tcPr>
          <w:p w:rsidR="009764BB" w:rsidRDefault="009764BB" w:rsidP="00D16E6E">
            <w:r w:rsidRPr="009764BB">
              <w:t xml:space="preserve">19. </w:t>
            </w:r>
            <w:bookmarkStart w:id="12" w:name="_Hlk68271786"/>
            <w:r w:rsidRPr="009764BB">
              <w:t>From sys, grant select on employees of user2 to user3.</w:t>
            </w:r>
            <w:bookmarkEnd w:id="12"/>
          </w:p>
          <w:p w:rsidR="0000341D" w:rsidRDefault="0000341D" w:rsidP="00D16E6E">
            <w:r w:rsidRPr="0000341D">
              <w:t>conn sys/Admin123@localhost:1521/pdb3 as sysdba</w:t>
            </w:r>
            <w:r>
              <w:t>;</w:t>
            </w:r>
          </w:p>
          <w:p w:rsidR="0000341D" w:rsidRPr="009764BB" w:rsidRDefault="0000341D" w:rsidP="00D16E6E">
            <w:r w:rsidRPr="0000341D">
              <w:t>grant select on user2.employees to user3;</w:t>
            </w:r>
          </w:p>
        </w:tc>
        <w:tc>
          <w:tcPr>
            <w:tcW w:w="2313" w:type="dxa"/>
          </w:tcPr>
          <w:p w:rsidR="0000341D" w:rsidRDefault="0000341D" w:rsidP="00D16E6E">
            <w:r>
              <w:t>Connected.</w:t>
            </w:r>
          </w:p>
          <w:p w:rsidR="009764BB" w:rsidRPr="009764BB" w:rsidRDefault="0000341D" w:rsidP="00D16E6E">
            <w:r w:rsidRPr="0000341D">
              <w:t>Grant succeeded.</w:t>
            </w:r>
          </w:p>
        </w:tc>
      </w:tr>
      <w:tr w:rsidR="009764BB" w:rsidRPr="009764BB" w:rsidTr="00B54E7E">
        <w:tc>
          <w:tcPr>
            <w:tcW w:w="6317" w:type="dxa"/>
          </w:tcPr>
          <w:p w:rsidR="0000341D" w:rsidRDefault="009764BB" w:rsidP="00D16E6E">
            <w:r w:rsidRPr="009764BB">
              <w:t>20. From user3, query data from employees table of user2</w:t>
            </w:r>
          </w:p>
          <w:p w:rsidR="009764BB" w:rsidRDefault="0000341D" w:rsidP="00D16E6E">
            <w:r w:rsidRPr="0000341D">
              <w:t>conn use</w:t>
            </w:r>
            <w:r>
              <w:t>r3/test123@localhost:1521/pdb3 ;</w:t>
            </w:r>
          </w:p>
          <w:p w:rsidR="0000341D" w:rsidRPr="009764BB" w:rsidRDefault="0000341D" w:rsidP="00D16E6E">
            <w:r w:rsidRPr="0000341D">
              <w:t>select * from user2.employees;</w:t>
            </w:r>
          </w:p>
        </w:tc>
        <w:tc>
          <w:tcPr>
            <w:tcW w:w="2313" w:type="dxa"/>
          </w:tcPr>
          <w:p w:rsidR="009764BB" w:rsidRPr="009764BB" w:rsidRDefault="0000341D" w:rsidP="00D16E6E">
            <w:r w:rsidRPr="0000341D">
              <w:t xml:space="preserve">        ID                                                                                                              ----------                                                                                                              NAME                                                                                                                    --------------------------------------------------------------------------------                                            SALARY                                                                                                              ----------                                                                                                              DESCRIPTION                                                                                                             --------------------------------------------------------------------------------                                                 1                                                                                                              Anna                                                                                                                           700                                                                                                              hello anna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ID                                                                                                              ----------                                                                                                              NAME                                                                                                                    --------------------------------------------------------------------------------                                            SALARY                                                                                                              ----------                                                                                                              DESCRIPTION                                                                                                             --------------------------------------------------------------------------------                                                 </w:t>
            </w:r>
            <w:r w:rsidRPr="0000341D">
              <w:lastRenderedPageBreak/>
              <w:t xml:space="preserve">2                                                                                                              PHP                                                                                                                            900                                                                                                              hello PHP   </w:t>
            </w:r>
          </w:p>
        </w:tc>
      </w:tr>
      <w:tr w:rsidR="009764BB" w:rsidRPr="009764BB" w:rsidTr="00B54E7E">
        <w:tc>
          <w:tcPr>
            <w:tcW w:w="6317" w:type="dxa"/>
          </w:tcPr>
          <w:p w:rsidR="009764BB" w:rsidRDefault="009764BB" w:rsidP="00D16E6E">
            <w:r w:rsidRPr="009764BB">
              <w:lastRenderedPageBreak/>
              <w:t>21. From sys user, grant create sequence to user3</w:t>
            </w:r>
          </w:p>
          <w:p w:rsidR="0000341D" w:rsidRDefault="0000341D" w:rsidP="00D16E6E">
            <w:r w:rsidRPr="0000341D">
              <w:t xml:space="preserve">conn sys/Admin123@localhost:1521/pdb3 as sysdba   </w:t>
            </w:r>
          </w:p>
          <w:p w:rsidR="0000341D" w:rsidRPr="009764BB" w:rsidRDefault="0000341D" w:rsidP="00D16E6E">
            <w:r w:rsidRPr="0000341D">
              <w:t>gr</w:t>
            </w:r>
            <w:r>
              <w:t xml:space="preserve">ant create sequence to user3;  </w:t>
            </w:r>
          </w:p>
        </w:tc>
        <w:tc>
          <w:tcPr>
            <w:tcW w:w="2313" w:type="dxa"/>
          </w:tcPr>
          <w:p w:rsidR="009764BB" w:rsidRDefault="0000341D" w:rsidP="00D16E6E">
            <w:r>
              <w:t>Connected.</w:t>
            </w:r>
          </w:p>
          <w:p w:rsidR="0000341D" w:rsidRPr="009764BB" w:rsidRDefault="0000341D" w:rsidP="00D16E6E">
            <w:r w:rsidRPr="0000341D">
              <w:t>Grant succeeded.</w:t>
            </w:r>
          </w:p>
        </w:tc>
      </w:tr>
      <w:tr w:rsidR="009764BB" w:rsidRPr="009764BB" w:rsidTr="00B54E7E">
        <w:tc>
          <w:tcPr>
            <w:tcW w:w="6317" w:type="dxa"/>
          </w:tcPr>
          <w:p w:rsidR="009764BB" w:rsidRDefault="009764BB" w:rsidP="00D16E6E">
            <w:r w:rsidRPr="009764BB">
              <w:t>22. From user3, create table students (id number, fullname varchar2(50))</w:t>
            </w:r>
          </w:p>
          <w:p w:rsidR="0000341D" w:rsidRDefault="0000341D" w:rsidP="00D16E6E">
            <w:r w:rsidRPr="0000341D">
              <w:t>conn user3/test123@localhost:1521/pdb3</w:t>
            </w:r>
          </w:p>
          <w:p w:rsidR="0000341D" w:rsidRPr="009764BB" w:rsidRDefault="0000341D" w:rsidP="00D16E6E">
            <w:r w:rsidRPr="0000341D">
              <w:t>create table students(id number, fullname varchar2(50));</w:t>
            </w:r>
          </w:p>
        </w:tc>
        <w:tc>
          <w:tcPr>
            <w:tcW w:w="2313" w:type="dxa"/>
          </w:tcPr>
          <w:p w:rsidR="009764BB" w:rsidRDefault="0000341D" w:rsidP="00D16E6E">
            <w:r>
              <w:t>Connected.</w:t>
            </w:r>
          </w:p>
          <w:p w:rsidR="0000341D" w:rsidRPr="009764BB" w:rsidRDefault="0000341D" w:rsidP="00D16E6E">
            <w:r w:rsidRPr="0000341D">
              <w:t>Table created.</w:t>
            </w:r>
          </w:p>
        </w:tc>
      </w:tr>
      <w:tr w:rsidR="0000341D" w:rsidRPr="009764BB" w:rsidTr="00022338">
        <w:trPr>
          <w:trHeight w:val="1074"/>
        </w:trPr>
        <w:tc>
          <w:tcPr>
            <w:tcW w:w="6317" w:type="dxa"/>
          </w:tcPr>
          <w:p w:rsidR="0000341D" w:rsidRDefault="0000341D" w:rsidP="00D16E6E">
            <w:r w:rsidRPr="009764BB">
              <w:t>23. From user3, Create sequence named student_seq, start with 15,</w:t>
            </w:r>
          </w:p>
          <w:p w:rsidR="0000341D" w:rsidRDefault="0000341D" w:rsidP="00D16E6E">
            <w:r w:rsidRPr="0000341D">
              <w:t>create sequence student_seq start with 15</w:t>
            </w:r>
            <w:r>
              <w:t xml:space="preserve"> increment by 3</w:t>
            </w:r>
            <w:r w:rsidRPr="0000341D">
              <w:t>;</w:t>
            </w:r>
          </w:p>
          <w:p w:rsidR="0000341D" w:rsidRPr="009764BB" w:rsidRDefault="0000341D" w:rsidP="00D16E6E">
            <w:r w:rsidRPr="009764BB">
              <w:t>increment by 3</w:t>
            </w:r>
          </w:p>
        </w:tc>
        <w:tc>
          <w:tcPr>
            <w:tcW w:w="2313" w:type="dxa"/>
          </w:tcPr>
          <w:p w:rsidR="0000341D" w:rsidRPr="009764BB" w:rsidRDefault="0000341D" w:rsidP="00D16E6E">
            <w:r w:rsidRPr="0000341D">
              <w:t>Sequence created.</w:t>
            </w:r>
          </w:p>
        </w:tc>
      </w:tr>
      <w:tr w:rsidR="0000341D" w:rsidRPr="009764BB" w:rsidTr="0000341D">
        <w:trPr>
          <w:trHeight w:val="1439"/>
        </w:trPr>
        <w:tc>
          <w:tcPr>
            <w:tcW w:w="6317" w:type="dxa"/>
          </w:tcPr>
          <w:p w:rsidR="0000341D" w:rsidRPr="009764BB" w:rsidRDefault="0000341D" w:rsidP="00D16E6E">
            <w:r w:rsidRPr="009764BB">
              <w:t>24. From user3, insert data into students table with ID is generated from the</w:t>
            </w:r>
          </w:p>
          <w:p w:rsidR="0000341D" w:rsidRDefault="0000341D" w:rsidP="00D16E6E">
            <w:r w:rsidRPr="009764BB">
              <w:t>sequence.</w:t>
            </w:r>
          </w:p>
          <w:p w:rsidR="0000341D" w:rsidRDefault="0000341D" w:rsidP="00D16E6E">
            <w:r w:rsidRPr="0000341D">
              <w:t>insert into students values(student_seq.NEXTVAL, 'php');</w:t>
            </w:r>
          </w:p>
          <w:p w:rsidR="0000341D" w:rsidRPr="009764BB" w:rsidRDefault="0000341D" w:rsidP="00D16E6E">
            <w:r w:rsidRPr="0000341D">
              <w:t xml:space="preserve">insert into students </w:t>
            </w:r>
            <w:r>
              <w:t>values(student_seq.NEXTVAL, '1301</w:t>
            </w:r>
            <w:r w:rsidRPr="0000341D">
              <w:t>');</w:t>
            </w:r>
          </w:p>
        </w:tc>
        <w:tc>
          <w:tcPr>
            <w:tcW w:w="2313" w:type="dxa"/>
          </w:tcPr>
          <w:p w:rsidR="0000341D" w:rsidRDefault="0000341D" w:rsidP="00D16E6E">
            <w:r w:rsidRPr="0000341D">
              <w:t xml:space="preserve">1 row created.  </w:t>
            </w:r>
          </w:p>
          <w:p w:rsidR="0000341D" w:rsidRPr="009764BB" w:rsidRDefault="0000341D" w:rsidP="00D16E6E">
            <w:r w:rsidRPr="0000341D">
              <w:t xml:space="preserve">1 row created.  </w:t>
            </w:r>
          </w:p>
        </w:tc>
      </w:tr>
      <w:tr w:rsidR="009764BB" w:rsidRPr="009764BB" w:rsidTr="00B54E7E">
        <w:tc>
          <w:tcPr>
            <w:tcW w:w="6317" w:type="dxa"/>
          </w:tcPr>
          <w:p w:rsidR="009764BB" w:rsidRDefault="009764BB" w:rsidP="00D16E6E">
            <w:r w:rsidRPr="009764BB">
              <w:t>25. From user3, select data from students table.</w:t>
            </w:r>
          </w:p>
          <w:p w:rsidR="0000341D" w:rsidRPr="009764BB" w:rsidRDefault="0000341D" w:rsidP="00D16E6E">
            <w:r w:rsidRPr="0000341D">
              <w:t xml:space="preserve">select * from students;  </w:t>
            </w:r>
          </w:p>
        </w:tc>
        <w:tc>
          <w:tcPr>
            <w:tcW w:w="2313" w:type="dxa"/>
          </w:tcPr>
          <w:p w:rsidR="009764BB" w:rsidRPr="009764BB" w:rsidRDefault="0000341D" w:rsidP="00D16E6E">
            <w:r w:rsidRPr="0000341D">
              <w:t xml:space="preserve">        ID FULLNAME                                                                                                     ---------- --------------------------------------------------                                                                   23 php                                                                                                                  26 1301       </w:t>
            </w:r>
          </w:p>
        </w:tc>
      </w:tr>
      <w:tr w:rsidR="009764BB" w:rsidRPr="009764BB" w:rsidTr="00B54E7E">
        <w:tc>
          <w:tcPr>
            <w:tcW w:w="6317" w:type="dxa"/>
          </w:tcPr>
          <w:p w:rsidR="009764BB" w:rsidRDefault="009764BB" w:rsidP="00D16E6E">
            <w:r w:rsidRPr="009764BB">
              <w:t>26. From sys, grant CREATE SESSION TO user4.</w:t>
            </w:r>
          </w:p>
          <w:p w:rsidR="0000341D" w:rsidRDefault="0000341D" w:rsidP="00D16E6E">
            <w:r w:rsidRPr="0000341D">
              <w:t xml:space="preserve">conn sys/Admin123@localhost:1521/pdb3 as sysdba  </w:t>
            </w:r>
          </w:p>
          <w:p w:rsidR="0000341D" w:rsidRPr="009764BB" w:rsidRDefault="0000341D" w:rsidP="00D16E6E">
            <w:r w:rsidRPr="0000341D">
              <w:t xml:space="preserve">grant create session to user4;  </w:t>
            </w:r>
          </w:p>
        </w:tc>
        <w:tc>
          <w:tcPr>
            <w:tcW w:w="2313" w:type="dxa"/>
          </w:tcPr>
          <w:p w:rsidR="009764BB" w:rsidRDefault="0000341D" w:rsidP="00D16E6E">
            <w:r>
              <w:t>Connected.</w:t>
            </w:r>
          </w:p>
          <w:p w:rsidR="0000341D" w:rsidRPr="009764BB" w:rsidRDefault="0000341D" w:rsidP="00D16E6E">
            <w:r w:rsidRPr="0000341D">
              <w:t>Grant succeeded.</w:t>
            </w:r>
          </w:p>
        </w:tc>
      </w:tr>
      <w:tr w:rsidR="009764BB" w:rsidRPr="009764BB" w:rsidTr="00B54E7E">
        <w:tc>
          <w:tcPr>
            <w:tcW w:w="6317" w:type="dxa"/>
          </w:tcPr>
          <w:p w:rsidR="009764BB" w:rsidRDefault="009764BB" w:rsidP="00D16E6E">
            <w:r w:rsidRPr="009764BB">
              <w:t>27. How can user4 insert data into students table of user3?</w:t>
            </w:r>
          </w:p>
          <w:p w:rsidR="0000341D" w:rsidRDefault="0000341D" w:rsidP="00D16E6E">
            <w:r w:rsidRPr="0000341D">
              <w:t>grant insert on user3.students to user4;</w:t>
            </w:r>
          </w:p>
          <w:p w:rsidR="00D75C99" w:rsidRDefault="00D75C99" w:rsidP="00D16E6E">
            <w:r w:rsidRPr="00D75C99">
              <w:t>grant select on user3.student_seq to user4;</w:t>
            </w:r>
          </w:p>
          <w:p w:rsidR="00D75C99" w:rsidRDefault="00D75C99" w:rsidP="00D16E6E">
            <w:r w:rsidRPr="00D75C99">
              <w:t xml:space="preserve">insert into user3.students values(user3.student_seq.NEXTVAL, 'user4');    </w:t>
            </w:r>
          </w:p>
          <w:p w:rsidR="00D75C99" w:rsidRDefault="00D75C99" w:rsidP="00D16E6E">
            <w:r w:rsidRPr="00D75C99">
              <w:t xml:space="preserve">conn user3/test123@localhost:1521/pdb3  </w:t>
            </w:r>
          </w:p>
          <w:p w:rsidR="00D75C99" w:rsidRPr="009764BB" w:rsidRDefault="00D75C99" w:rsidP="00D16E6E">
            <w:r w:rsidRPr="00D75C99">
              <w:t>select * from students;</w:t>
            </w:r>
          </w:p>
        </w:tc>
        <w:tc>
          <w:tcPr>
            <w:tcW w:w="2313" w:type="dxa"/>
          </w:tcPr>
          <w:p w:rsidR="009764BB" w:rsidRDefault="00D75C99" w:rsidP="00D75C99">
            <w:r w:rsidRPr="00D75C99">
              <w:t>Grant succeeded.</w:t>
            </w:r>
          </w:p>
          <w:p w:rsidR="00D75C99" w:rsidRDefault="00D75C99" w:rsidP="00D75C99">
            <w:r w:rsidRPr="00D75C99">
              <w:t>Grant succeeded.</w:t>
            </w:r>
          </w:p>
          <w:p w:rsidR="00D75C99" w:rsidRDefault="00D75C99" w:rsidP="00D75C99">
            <w:r>
              <w:t>Connected.</w:t>
            </w:r>
          </w:p>
          <w:p w:rsidR="00D75C99" w:rsidRPr="009764BB" w:rsidRDefault="00D75C99" w:rsidP="00D75C99">
            <w:r w:rsidRPr="00D75C99">
              <w:t xml:space="preserve">select * from students;                                                                                                                                                                                                                            ID FULLNAME                                                                                                     ---------- --------------------------------------------------                                                                   23 php                                                                                                                  26 1301                                                                                                                 29 user4    </w:t>
            </w:r>
          </w:p>
        </w:tc>
      </w:tr>
      <w:tr w:rsidR="009764BB" w:rsidTr="00B54E7E">
        <w:tc>
          <w:tcPr>
            <w:tcW w:w="6317" w:type="dxa"/>
          </w:tcPr>
          <w:p w:rsidR="009764BB" w:rsidRDefault="009764BB" w:rsidP="00D16E6E">
            <w:r w:rsidRPr="009764BB">
              <w:t>28. How can user4 delete data from students table of user3</w:t>
            </w:r>
          </w:p>
          <w:p w:rsidR="0000341D" w:rsidRDefault="0000341D" w:rsidP="00D16E6E">
            <w:r w:rsidRPr="0000341D">
              <w:t>grant delet</w:t>
            </w:r>
            <w:r w:rsidR="00D75C99">
              <w:t xml:space="preserve">e on user3.students to user4;  </w:t>
            </w:r>
          </w:p>
        </w:tc>
        <w:tc>
          <w:tcPr>
            <w:tcW w:w="2313" w:type="dxa"/>
          </w:tcPr>
          <w:p w:rsidR="009764BB" w:rsidRPr="009764BB" w:rsidRDefault="00D75C99" w:rsidP="00D16E6E">
            <w:r w:rsidRPr="00D75C99">
              <w:t>Grant succeeded.</w:t>
            </w:r>
          </w:p>
        </w:tc>
      </w:tr>
    </w:tbl>
    <w:p w:rsidR="009764BB" w:rsidRDefault="009764BB" w:rsidP="009764BB"/>
    <w:sectPr w:rsidR="009764BB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95C" w:rsidRDefault="009B695C" w:rsidP="00C6554A">
      <w:pPr>
        <w:spacing w:before="0" w:after="0" w:line="240" w:lineRule="auto"/>
      </w:pPr>
      <w:r>
        <w:separator/>
      </w:r>
    </w:p>
  </w:endnote>
  <w:endnote w:type="continuationSeparator" w:id="0">
    <w:p w:rsidR="009B695C" w:rsidRDefault="009B695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C5AE2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95C" w:rsidRDefault="009B695C" w:rsidP="00C6554A">
      <w:pPr>
        <w:spacing w:before="0" w:after="0" w:line="240" w:lineRule="auto"/>
      </w:pPr>
      <w:r>
        <w:separator/>
      </w:r>
    </w:p>
  </w:footnote>
  <w:footnote w:type="continuationSeparator" w:id="0">
    <w:p w:rsidR="009B695C" w:rsidRDefault="009B695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2A4"/>
    <w:rsid w:val="0000341D"/>
    <w:rsid w:val="002554CD"/>
    <w:rsid w:val="00293B83"/>
    <w:rsid w:val="002B4294"/>
    <w:rsid w:val="00333D0D"/>
    <w:rsid w:val="003C5AE2"/>
    <w:rsid w:val="00483B78"/>
    <w:rsid w:val="004C049F"/>
    <w:rsid w:val="005000E2"/>
    <w:rsid w:val="005A1F49"/>
    <w:rsid w:val="006A3CE7"/>
    <w:rsid w:val="006A3E14"/>
    <w:rsid w:val="006B52A4"/>
    <w:rsid w:val="00742BF3"/>
    <w:rsid w:val="008F3E52"/>
    <w:rsid w:val="0097526A"/>
    <w:rsid w:val="009764BB"/>
    <w:rsid w:val="009B695C"/>
    <w:rsid w:val="00A109FC"/>
    <w:rsid w:val="00B10697"/>
    <w:rsid w:val="00B54E7E"/>
    <w:rsid w:val="00C6554A"/>
    <w:rsid w:val="00D32457"/>
    <w:rsid w:val="00D75C99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8AA156-7FE9-45C6-A064-560B7E63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AE2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6B52A4"/>
    <w:pPr>
      <w:ind w:left="720"/>
      <w:contextualSpacing/>
    </w:pPr>
  </w:style>
  <w:style w:type="table" w:styleId="TableGrid">
    <w:name w:val="Table Grid"/>
    <w:basedOn w:val="TableNormal"/>
    <w:uiPriority w:val="39"/>
    <w:rsid w:val="006B52A4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145</TotalTime>
  <Pages>10</Pages>
  <Words>2597</Words>
  <Characters>14809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4</cp:revision>
  <dcterms:created xsi:type="dcterms:W3CDTF">2021-04-02T06:59:00Z</dcterms:created>
  <dcterms:modified xsi:type="dcterms:W3CDTF">2021-04-02T09:24:00Z</dcterms:modified>
</cp:coreProperties>
</file>