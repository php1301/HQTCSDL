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6B7445" w:rsidP="00C6554A">
      <w:pPr>
        <w:pStyle w:val="Title"/>
      </w:pPr>
      <w:r>
        <w:t>Lab2 - Homework</w:t>
      </w:r>
    </w:p>
    <w:p w:rsidR="00C6554A" w:rsidRPr="00D5413C" w:rsidRDefault="006B7445" w:rsidP="00C6554A">
      <w:pPr>
        <w:pStyle w:val="Subtitle"/>
      </w:pPr>
      <w:r>
        <w:t>Is210.l22.HTCL</w:t>
      </w:r>
    </w:p>
    <w:p w:rsidR="00C6554A" w:rsidRDefault="006B7445" w:rsidP="00C6554A">
      <w:pPr>
        <w:pStyle w:val="ContactInfo"/>
      </w:pPr>
      <w:r>
        <w:t>Phạm Hoàng Phúc</w:t>
      </w:r>
      <w:r w:rsidR="00C6554A">
        <w:t xml:space="preserve"> | </w:t>
      </w:r>
      <w:r w:rsidR="00B04F48">
        <w:t>19520854</w:t>
      </w:r>
      <w:r w:rsidR="00C6554A">
        <w:t xml:space="preserve"> |</w:t>
      </w:r>
      <w:r w:rsidR="00C6554A" w:rsidRPr="00D5413C">
        <w:t xml:space="preserve"> </w:t>
      </w:r>
      <w:r w:rsidR="00B04F48">
        <w:t>02/04/2021</w:t>
      </w:r>
      <w:r w:rsidR="00C6554A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9"/>
        <w:gridCol w:w="2281"/>
      </w:tblGrid>
      <w:tr w:rsidR="006B7445" w:rsidRPr="006B7445" w:rsidTr="000A58A2">
        <w:tc>
          <w:tcPr>
            <w:tcW w:w="6349" w:type="dxa"/>
          </w:tcPr>
          <w:p w:rsidR="006B7445" w:rsidRPr="006B7445" w:rsidRDefault="006B7445" w:rsidP="002123D2">
            <w:r>
              <w:lastRenderedPageBreak/>
              <w:t>Command</w:t>
            </w:r>
          </w:p>
        </w:tc>
        <w:tc>
          <w:tcPr>
            <w:tcW w:w="2281" w:type="dxa"/>
          </w:tcPr>
          <w:p w:rsidR="006B7445" w:rsidRPr="006B7445" w:rsidRDefault="006B7445" w:rsidP="002123D2">
            <w:r>
              <w:t>Result</w:t>
            </w:r>
          </w:p>
        </w:tc>
      </w:tr>
      <w:tr w:rsidR="006B7445" w:rsidRPr="006B7445" w:rsidTr="000A58A2">
        <w:tc>
          <w:tcPr>
            <w:tcW w:w="6349" w:type="dxa"/>
          </w:tcPr>
          <w:p w:rsidR="006B7445" w:rsidRDefault="006B7445" w:rsidP="002123D2">
            <w:r w:rsidRPr="006B7445">
              <w:t>1. Create a pluggable database (PDB) and open this PDB.</w:t>
            </w:r>
          </w:p>
          <w:p w:rsidR="00B04F48" w:rsidRDefault="00B04F48" w:rsidP="002123D2"/>
          <w:p w:rsidR="00B04F48" w:rsidRDefault="00B04F48" w:rsidP="002123D2">
            <w:r w:rsidRPr="00B04F48">
              <w:t xml:space="preserve">CREATE PLUGGABLE DATABASE pdb4 ADMIN USER pdb4user IDENTIFIED BY test123 ROLES=(DBA) </w:t>
            </w:r>
            <w:proofErr w:type="spellStart"/>
            <w:r w:rsidRPr="00B04F48">
              <w:t>file_name_convert</w:t>
            </w:r>
            <w:proofErr w:type="spellEnd"/>
            <w:r w:rsidRPr="00B04F48">
              <w:t>=('</w:t>
            </w:r>
            <w:proofErr w:type="spellStart"/>
            <w:r w:rsidRPr="00B04F48">
              <w:t>pdbseed</w:t>
            </w:r>
            <w:proofErr w:type="spellEnd"/>
            <w:r w:rsidRPr="00B04F48">
              <w:t>', 'pdb4');</w:t>
            </w:r>
          </w:p>
          <w:p w:rsidR="00B04F48" w:rsidRPr="006B7445" w:rsidRDefault="00B04F48" w:rsidP="002123D2"/>
        </w:tc>
        <w:tc>
          <w:tcPr>
            <w:tcW w:w="2281" w:type="dxa"/>
          </w:tcPr>
          <w:p w:rsidR="006B7445" w:rsidRDefault="00B04F48" w:rsidP="002123D2">
            <w:r w:rsidRPr="00B04F48">
              <w:t>Pluggable database created.</w:t>
            </w:r>
          </w:p>
          <w:p w:rsidR="00B04F48" w:rsidRPr="006B7445" w:rsidRDefault="00B04F48" w:rsidP="002123D2">
            <w:r w:rsidRPr="00B04F48">
              <w:t xml:space="preserve">                                                                                             Pluggable database altered.</w:t>
            </w:r>
          </w:p>
        </w:tc>
      </w:tr>
      <w:tr w:rsidR="006B7445" w:rsidRPr="006B7445" w:rsidTr="000A58A2">
        <w:tc>
          <w:tcPr>
            <w:tcW w:w="6349" w:type="dxa"/>
          </w:tcPr>
          <w:p w:rsidR="006B7445" w:rsidRDefault="006B7445" w:rsidP="002123D2">
            <w:r w:rsidRPr="006B7445">
              <w:t>2. Use SYS user to connect to this PDB. Show connection name of the connection.</w:t>
            </w:r>
          </w:p>
          <w:p w:rsidR="00B04F48" w:rsidRPr="006B7445" w:rsidRDefault="00B04F48" w:rsidP="002123D2">
            <w:r w:rsidRPr="00B04F48">
              <w:t xml:space="preserve">connect sys/Admin123@localhost:1521/pdb4 as </w:t>
            </w:r>
            <w:proofErr w:type="spellStart"/>
            <w:r w:rsidRPr="00B04F48">
              <w:t>sysdba</w:t>
            </w:r>
            <w:proofErr w:type="spellEnd"/>
            <w:r w:rsidRPr="00B04F48">
              <w:t xml:space="preserve">  </w:t>
            </w:r>
          </w:p>
        </w:tc>
        <w:tc>
          <w:tcPr>
            <w:tcW w:w="2281" w:type="dxa"/>
          </w:tcPr>
          <w:p w:rsidR="006B7445" w:rsidRPr="006B7445" w:rsidRDefault="00B04F48" w:rsidP="002123D2">
            <w:r>
              <w:t>Connected.</w:t>
            </w:r>
          </w:p>
        </w:tc>
      </w:tr>
      <w:tr w:rsidR="006B7445" w:rsidRPr="006B7445" w:rsidTr="000A58A2">
        <w:tc>
          <w:tcPr>
            <w:tcW w:w="6349" w:type="dxa"/>
          </w:tcPr>
          <w:p w:rsidR="006B7445" w:rsidRDefault="006B7445" w:rsidP="002123D2">
            <w:r w:rsidRPr="006B7445">
              <w:t xml:space="preserve">3. Create a </w:t>
            </w:r>
            <w:proofErr w:type="spellStart"/>
            <w:r w:rsidRPr="006B7445">
              <w:t>tablespace</w:t>
            </w:r>
            <w:proofErr w:type="spellEnd"/>
            <w:r w:rsidRPr="006B7445">
              <w:t xml:space="preserve"> in this PDB.</w:t>
            </w:r>
          </w:p>
          <w:p w:rsidR="00B04F48" w:rsidRPr="006B7445" w:rsidRDefault="00A02A7F" w:rsidP="00A02A7F">
            <w:r>
              <w:t xml:space="preserve">create </w:t>
            </w:r>
            <w:proofErr w:type="spellStart"/>
            <w:r>
              <w:t>tablespace</w:t>
            </w:r>
            <w:proofErr w:type="spellEnd"/>
            <w:r>
              <w:t xml:space="preserve"> tbs_pdb4</w:t>
            </w:r>
          </w:p>
        </w:tc>
        <w:tc>
          <w:tcPr>
            <w:tcW w:w="2281" w:type="dxa"/>
          </w:tcPr>
          <w:p w:rsidR="006B7445" w:rsidRPr="00A02A7F" w:rsidRDefault="00A02A7F" w:rsidP="00A02A7F">
            <w:proofErr w:type="spellStart"/>
            <w:r w:rsidRPr="00A02A7F">
              <w:t>Tablespace</w:t>
            </w:r>
            <w:proofErr w:type="spellEnd"/>
            <w:r w:rsidRPr="00A02A7F">
              <w:t xml:space="preserve"> created.</w:t>
            </w:r>
          </w:p>
        </w:tc>
      </w:tr>
      <w:tr w:rsidR="006B7445" w:rsidRPr="006B7445" w:rsidTr="000A58A2">
        <w:tc>
          <w:tcPr>
            <w:tcW w:w="6349" w:type="dxa"/>
          </w:tcPr>
          <w:p w:rsidR="006B7445" w:rsidRDefault="006B7445" w:rsidP="002123D2">
            <w:r w:rsidRPr="006B7445">
              <w:t xml:space="preserve">4. Add a </w:t>
            </w:r>
            <w:proofErr w:type="spellStart"/>
            <w:r w:rsidRPr="006B7445">
              <w:t>datafile</w:t>
            </w:r>
            <w:proofErr w:type="spellEnd"/>
            <w:r w:rsidRPr="006B7445">
              <w:t xml:space="preserve"> to the </w:t>
            </w:r>
            <w:proofErr w:type="spellStart"/>
            <w:r w:rsidRPr="006B7445">
              <w:t>tablespace</w:t>
            </w:r>
            <w:proofErr w:type="spellEnd"/>
            <w:r w:rsidRPr="006B7445">
              <w:t xml:space="preserve"> above.</w:t>
            </w:r>
          </w:p>
          <w:p w:rsidR="00A02A7F" w:rsidRPr="006B7445" w:rsidRDefault="00A02A7F" w:rsidP="002123D2">
            <w:r>
              <w:t xml:space="preserve">Alter </w:t>
            </w:r>
            <w:proofErr w:type="spellStart"/>
            <w:r>
              <w:t>tablespace</w:t>
            </w:r>
            <w:proofErr w:type="spellEnd"/>
            <w:r>
              <w:t xml:space="preserve"> tbs_pdb4 </w:t>
            </w:r>
            <w:proofErr w:type="spellStart"/>
            <w:r w:rsidRPr="00B04F48">
              <w:t>datafile</w:t>
            </w:r>
            <w:proofErr w:type="spellEnd"/>
            <w:r w:rsidRPr="00B04F48">
              <w:t xml:space="preserve"> 'D:\Oracle\Database\19c\</w:t>
            </w:r>
            <w:proofErr w:type="spellStart"/>
            <w:r w:rsidRPr="00B04F48">
              <w:t>oradata</w:t>
            </w:r>
            <w:proofErr w:type="spellEnd"/>
            <w:r w:rsidRPr="00B04F48">
              <w:t xml:space="preserve">\ORCL\PDB4\tbs_pdb4_01.dbf' size 5M;                                                                                                                         </w:t>
            </w:r>
          </w:p>
        </w:tc>
        <w:tc>
          <w:tcPr>
            <w:tcW w:w="2281" w:type="dxa"/>
          </w:tcPr>
          <w:p w:rsidR="006B7445" w:rsidRPr="006B7445" w:rsidRDefault="00A02A7F" w:rsidP="002123D2">
            <w:proofErr w:type="spellStart"/>
            <w:r>
              <w:t>Tablespace</w:t>
            </w:r>
            <w:proofErr w:type="spellEnd"/>
            <w:r>
              <w:t xml:space="preserve"> altered.</w:t>
            </w:r>
          </w:p>
        </w:tc>
      </w:tr>
      <w:tr w:rsidR="00781D5A" w:rsidRPr="006B7445" w:rsidTr="00FE2EF0">
        <w:trPr>
          <w:trHeight w:val="3491"/>
        </w:trPr>
        <w:tc>
          <w:tcPr>
            <w:tcW w:w="6349" w:type="dxa"/>
          </w:tcPr>
          <w:p w:rsidR="00781D5A" w:rsidRDefault="00781D5A" w:rsidP="002123D2">
            <w:r w:rsidRPr="006B7445">
              <w:t xml:space="preserve">5. CREATE 5 USERs: user1, user2, user3, user4, user5, default </w:t>
            </w:r>
            <w:proofErr w:type="spellStart"/>
            <w:r w:rsidRPr="006B7445">
              <w:t>tablespace</w:t>
            </w:r>
            <w:proofErr w:type="spellEnd"/>
            <w:r w:rsidRPr="006B7445">
              <w:t xml:space="preserve"> and</w:t>
            </w:r>
          </w:p>
          <w:p w:rsidR="00781D5A" w:rsidRDefault="00781D5A" w:rsidP="00781D5A">
            <w:bookmarkStart w:id="5" w:name="_Hlk68288384"/>
            <w:bookmarkStart w:id="6" w:name="_Hlk68288391"/>
            <w:r>
              <w:t>CREATE USER user1 IDENTIFIED BY test123 DEFAULT TABLESPACE tbs_pdb4 QUOTA 1M ON tbs_pdb4</w:t>
            </w:r>
            <w:bookmarkEnd w:id="5"/>
            <w:r>
              <w:t>;</w:t>
            </w:r>
            <w:bookmarkEnd w:id="6"/>
          </w:p>
          <w:p w:rsidR="00781D5A" w:rsidRDefault="00781D5A" w:rsidP="00781D5A">
            <w:r>
              <w:t xml:space="preserve">CREATE USER </w:t>
            </w:r>
            <w:r>
              <w:t>user2</w:t>
            </w:r>
            <w:r>
              <w:t xml:space="preserve"> IDENTIFIED BY test123 DEFAULT TABLESPACE tbs_pdb4 QUOTA 1M ON tbs_pdb4;</w:t>
            </w:r>
          </w:p>
          <w:p w:rsidR="00781D5A" w:rsidRDefault="00781D5A" w:rsidP="00781D5A">
            <w:r>
              <w:t xml:space="preserve">CREATE USER </w:t>
            </w:r>
            <w:r>
              <w:t>user3</w:t>
            </w:r>
            <w:r>
              <w:t xml:space="preserve"> IDENTIFIED BY test123 DEFAULT TABLESPACE tbs_pdb4 QUOTA 1M ON tbs_pdb4;</w:t>
            </w:r>
          </w:p>
          <w:p w:rsidR="00781D5A" w:rsidRDefault="00781D5A" w:rsidP="00781D5A">
            <w:r>
              <w:t xml:space="preserve">CREATE USER </w:t>
            </w:r>
            <w:r>
              <w:t>user4</w:t>
            </w:r>
            <w:r>
              <w:t xml:space="preserve"> IDENTIFIED BY test123 DEFAULT TABLESPACE tbs_pdb4 QUOTA 1M ON tbs_pdb4;</w:t>
            </w:r>
          </w:p>
          <w:p w:rsidR="00781D5A" w:rsidRDefault="00781D5A" w:rsidP="00781D5A">
            <w:r>
              <w:t xml:space="preserve">CREATE USER </w:t>
            </w:r>
            <w:r>
              <w:t>user5</w:t>
            </w:r>
            <w:r>
              <w:t xml:space="preserve"> IDENTIFIED BY test123 DEFAULT TABLESPACE tbs_pdb4 QUOTA 1M ON tbs_pdb4;</w:t>
            </w:r>
          </w:p>
          <w:p w:rsidR="00781D5A" w:rsidRPr="006B7445" w:rsidRDefault="00781D5A" w:rsidP="002123D2">
            <w:proofErr w:type="gramStart"/>
            <w:r w:rsidRPr="006B7445">
              <w:t>quota</w:t>
            </w:r>
            <w:proofErr w:type="gramEnd"/>
            <w:r w:rsidRPr="006B7445">
              <w:t xml:space="preserve"> 1M for each user on the </w:t>
            </w:r>
            <w:proofErr w:type="spellStart"/>
            <w:r w:rsidRPr="006B7445">
              <w:t>tablespace</w:t>
            </w:r>
            <w:proofErr w:type="spellEnd"/>
            <w:r w:rsidRPr="006B7445">
              <w:t xml:space="preserve"> above.</w:t>
            </w:r>
          </w:p>
        </w:tc>
        <w:tc>
          <w:tcPr>
            <w:tcW w:w="2281" w:type="dxa"/>
          </w:tcPr>
          <w:p w:rsidR="00781D5A" w:rsidRDefault="00781D5A" w:rsidP="002123D2">
            <w:r>
              <w:t xml:space="preserve">User created. </w:t>
            </w:r>
          </w:p>
          <w:p w:rsidR="00781D5A" w:rsidRDefault="00781D5A" w:rsidP="002123D2">
            <w:r w:rsidRPr="00781D5A">
              <w:t xml:space="preserve">User created.  </w:t>
            </w:r>
          </w:p>
          <w:p w:rsidR="00781D5A" w:rsidRDefault="00781D5A" w:rsidP="002123D2">
            <w:r w:rsidRPr="00781D5A">
              <w:t xml:space="preserve">User created.  </w:t>
            </w:r>
          </w:p>
          <w:p w:rsidR="00781D5A" w:rsidRDefault="00781D5A" w:rsidP="002123D2">
            <w:r w:rsidRPr="00781D5A">
              <w:t xml:space="preserve">User created.  </w:t>
            </w:r>
          </w:p>
          <w:p w:rsidR="00781D5A" w:rsidRPr="006B7445" w:rsidRDefault="00781D5A" w:rsidP="002123D2">
            <w:r w:rsidRPr="00781D5A">
              <w:t xml:space="preserve">User created.  </w:t>
            </w:r>
          </w:p>
        </w:tc>
      </w:tr>
      <w:tr w:rsidR="006B7445" w:rsidRPr="006B7445" w:rsidTr="000A58A2">
        <w:tc>
          <w:tcPr>
            <w:tcW w:w="6349" w:type="dxa"/>
          </w:tcPr>
          <w:p w:rsidR="006B7445" w:rsidRDefault="006B7445" w:rsidP="002123D2">
            <w:r w:rsidRPr="006B7445">
              <w:t>6. Create a developer role: CREATE SESSION, CREATE TABLE.</w:t>
            </w:r>
          </w:p>
          <w:p w:rsidR="00781D5A" w:rsidRDefault="00781D5A" w:rsidP="00781D5A">
            <w:r w:rsidRPr="006A3E14">
              <w:t xml:space="preserve">create role </w:t>
            </w:r>
            <w:r>
              <w:t>developer</w:t>
            </w:r>
            <w:r w:rsidRPr="006A3E14">
              <w:t>;</w:t>
            </w:r>
          </w:p>
          <w:p w:rsidR="00781D5A" w:rsidRPr="006B7445" w:rsidRDefault="00781D5A" w:rsidP="00781D5A">
            <w:r w:rsidRPr="006A3E14">
              <w:t xml:space="preserve">grant create session, create table to </w:t>
            </w:r>
            <w:r>
              <w:t>developer</w:t>
            </w:r>
            <w:r w:rsidRPr="006A3E14">
              <w:t xml:space="preserve">;  </w:t>
            </w:r>
          </w:p>
        </w:tc>
        <w:tc>
          <w:tcPr>
            <w:tcW w:w="2281" w:type="dxa"/>
          </w:tcPr>
          <w:p w:rsidR="00781D5A" w:rsidRDefault="00781D5A" w:rsidP="00781D5A">
            <w:r w:rsidRPr="006A3E14">
              <w:t>Role created.</w:t>
            </w:r>
          </w:p>
          <w:p w:rsidR="00781D5A" w:rsidRDefault="00781D5A" w:rsidP="00781D5A"/>
          <w:p w:rsidR="006B7445" w:rsidRPr="006B7445" w:rsidRDefault="00781D5A" w:rsidP="00781D5A">
            <w:r w:rsidRPr="006A3E14">
              <w:t xml:space="preserve">Grant succeeded.  </w:t>
            </w:r>
          </w:p>
        </w:tc>
      </w:tr>
      <w:tr w:rsidR="006B7445" w:rsidRPr="006B7445" w:rsidTr="000A58A2">
        <w:tc>
          <w:tcPr>
            <w:tcW w:w="6349" w:type="dxa"/>
          </w:tcPr>
          <w:p w:rsidR="006B7445" w:rsidRDefault="006B7445" w:rsidP="002123D2">
            <w:bookmarkStart w:id="7" w:name="_Hlk68288969"/>
            <w:r w:rsidRPr="006B7445">
              <w:t>7. From SYS user, GRANT developer role to user1 and user5 with admin option.</w:t>
            </w:r>
          </w:p>
          <w:p w:rsidR="00781D5A" w:rsidRDefault="00781D5A" w:rsidP="002123D2">
            <w:r>
              <w:t>grant developer to user1</w:t>
            </w:r>
            <w:r w:rsidRPr="00781D5A">
              <w:t xml:space="preserve"> with admin option;  </w:t>
            </w:r>
          </w:p>
          <w:p w:rsidR="00781D5A" w:rsidRPr="006B7445" w:rsidRDefault="00781D5A" w:rsidP="002123D2">
            <w:r w:rsidRPr="00781D5A">
              <w:t xml:space="preserve">grant developer to user5 with admin option;  </w:t>
            </w:r>
          </w:p>
        </w:tc>
        <w:tc>
          <w:tcPr>
            <w:tcW w:w="2281" w:type="dxa"/>
          </w:tcPr>
          <w:p w:rsidR="006B7445" w:rsidRPr="006B7445" w:rsidRDefault="00781D5A" w:rsidP="002123D2">
            <w:r>
              <w:t>Grant succeeded.</w:t>
            </w:r>
          </w:p>
        </w:tc>
      </w:tr>
      <w:bookmarkEnd w:id="7"/>
      <w:tr w:rsidR="006B7445" w:rsidRPr="006B7445" w:rsidTr="000A58A2">
        <w:tc>
          <w:tcPr>
            <w:tcW w:w="6349" w:type="dxa"/>
          </w:tcPr>
          <w:p w:rsidR="006B7445" w:rsidRDefault="006B7445" w:rsidP="002123D2">
            <w:r w:rsidRPr="006B7445">
              <w:t>8. From SYS user, revoke the developer role from user5.</w:t>
            </w:r>
          </w:p>
          <w:p w:rsidR="00781D5A" w:rsidRPr="006B7445" w:rsidRDefault="00781D5A" w:rsidP="002123D2">
            <w:r w:rsidRPr="00781D5A">
              <w:t xml:space="preserve">revoke developer from user5;  </w:t>
            </w:r>
          </w:p>
        </w:tc>
        <w:tc>
          <w:tcPr>
            <w:tcW w:w="2281" w:type="dxa"/>
          </w:tcPr>
          <w:p w:rsidR="006B7445" w:rsidRPr="006B7445" w:rsidRDefault="00781D5A" w:rsidP="002123D2">
            <w:r w:rsidRPr="00781D5A">
              <w:t xml:space="preserve">Revoke succeeded.  </w:t>
            </w:r>
          </w:p>
        </w:tc>
      </w:tr>
      <w:tr w:rsidR="00825412" w:rsidRPr="006B7445" w:rsidTr="006808DF">
        <w:trPr>
          <w:trHeight w:val="1343"/>
        </w:trPr>
        <w:tc>
          <w:tcPr>
            <w:tcW w:w="6349" w:type="dxa"/>
          </w:tcPr>
          <w:p w:rsidR="00825412" w:rsidRPr="006B7445" w:rsidRDefault="00825412" w:rsidP="002123D2">
            <w:r w:rsidRPr="006B7445">
              <w:t>9. From user1, grant developer role to user2 so that user2 can grant this role to other</w:t>
            </w:r>
          </w:p>
          <w:p w:rsidR="00825412" w:rsidRDefault="00825412" w:rsidP="00781D5A">
            <w:pPr>
              <w:tabs>
                <w:tab w:val="center" w:pos="3066"/>
              </w:tabs>
            </w:pPr>
            <w:proofErr w:type="gramStart"/>
            <w:r w:rsidRPr="006B7445">
              <w:t>users</w:t>
            </w:r>
            <w:proofErr w:type="gramEnd"/>
            <w:r w:rsidRPr="006B7445">
              <w:t>.</w:t>
            </w:r>
            <w:r>
              <w:tab/>
            </w:r>
          </w:p>
          <w:p w:rsidR="00825412" w:rsidRDefault="00825412" w:rsidP="00781D5A">
            <w:pPr>
              <w:tabs>
                <w:tab w:val="center" w:pos="3066"/>
              </w:tabs>
            </w:pPr>
            <w:r w:rsidRPr="00781D5A">
              <w:t>conn user1/test123@localhost:1521/pdb4</w:t>
            </w:r>
          </w:p>
          <w:p w:rsidR="00825412" w:rsidRPr="006B7445" w:rsidRDefault="00825412" w:rsidP="00781D5A">
            <w:pPr>
              <w:tabs>
                <w:tab w:val="center" w:pos="3066"/>
              </w:tabs>
            </w:pPr>
            <w:r w:rsidRPr="00781D5A">
              <w:t xml:space="preserve">grant developer to user2 with admin option;  </w:t>
            </w:r>
          </w:p>
        </w:tc>
        <w:tc>
          <w:tcPr>
            <w:tcW w:w="2281" w:type="dxa"/>
          </w:tcPr>
          <w:p w:rsidR="00825412" w:rsidRDefault="00825412" w:rsidP="002123D2">
            <w:r>
              <w:t>Connected.</w:t>
            </w:r>
          </w:p>
          <w:p w:rsidR="00825412" w:rsidRDefault="00825412" w:rsidP="002123D2">
            <w:r>
              <w:t>Grant succeeded.</w:t>
            </w:r>
          </w:p>
          <w:p w:rsidR="00825412" w:rsidRPr="006B7445" w:rsidRDefault="00825412" w:rsidP="002123D2"/>
        </w:tc>
      </w:tr>
      <w:tr w:rsidR="00825412" w:rsidRPr="006B7445" w:rsidTr="003257AF">
        <w:trPr>
          <w:trHeight w:val="3223"/>
        </w:trPr>
        <w:tc>
          <w:tcPr>
            <w:tcW w:w="6349" w:type="dxa"/>
          </w:tcPr>
          <w:p w:rsidR="00825412" w:rsidRPr="006B7445" w:rsidRDefault="00825412" w:rsidP="002123D2">
            <w:r w:rsidRPr="006B7445">
              <w:lastRenderedPageBreak/>
              <w:t>10</w:t>
            </w:r>
            <w:proofErr w:type="gramStart"/>
            <w:r w:rsidRPr="006B7445">
              <w:t>.From</w:t>
            </w:r>
            <w:proofErr w:type="gramEnd"/>
            <w:r w:rsidRPr="006B7445">
              <w:t xml:space="preserve"> user1, create ORDERS table (</w:t>
            </w:r>
            <w:proofErr w:type="spellStart"/>
            <w:r w:rsidRPr="006B7445">
              <w:t>orderid</w:t>
            </w:r>
            <w:proofErr w:type="spellEnd"/>
            <w:r w:rsidRPr="006B7445">
              <w:t xml:space="preserve">, </w:t>
            </w:r>
            <w:proofErr w:type="spellStart"/>
            <w:r w:rsidRPr="006B7445">
              <w:t>orderdate</w:t>
            </w:r>
            <w:proofErr w:type="spellEnd"/>
            <w:r w:rsidRPr="006B7445">
              <w:t>, total). Insert 3 rows into</w:t>
            </w:r>
          </w:p>
          <w:p w:rsidR="00825412" w:rsidRDefault="00825412" w:rsidP="002123D2">
            <w:proofErr w:type="gramStart"/>
            <w:r w:rsidRPr="006B7445">
              <w:t>this</w:t>
            </w:r>
            <w:proofErr w:type="gramEnd"/>
            <w:r w:rsidRPr="006B7445">
              <w:t xml:space="preserve"> table, </w:t>
            </w:r>
            <w:proofErr w:type="spellStart"/>
            <w:r w:rsidRPr="006B7445">
              <w:t>orderid</w:t>
            </w:r>
            <w:proofErr w:type="spellEnd"/>
            <w:r w:rsidRPr="006B7445">
              <w:t xml:space="preserve"> is generated from a sequence.</w:t>
            </w:r>
          </w:p>
          <w:p w:rsidR="00825412" w:rsidRDefault="00825412" w:rsidP="002123D2">
            <w:r w:rsidRPr="00825412">
              <w:t>create table orders(</w:t>
            </w:r>
            <w:proofErr w:type="spellStart"/>
            <w:r w:rsidRPr="00825412">
              <w:t>orderid</w:t>
            </w:r>
            <w:proofErr w:type="spellEnd"/>
            <w:r w:rsidRPr="00825412">
              <w:t xml:space="preserve"> number, </w:t>
            </w:r>
            <w:proofErr w:type="spellStart"/>
            <w:r w:rsidRPr="00825412">
              <w:t>orderdate</w:t>
            </w:r>
            <w:proofErr w:type="spellEnd"/>
            <w:r w:rsidRPr="00825412">
              <w:t xml:space="preserve"> varchar2(100), total number);  </w:t>
            </w:r>
          </w:p>
          <w:p w:rsidR="00825412" w:rsidRDefault="00825412" w:rsidP="002123D2">
            <w:r w:rsidRPr="00825412">
              <w:t>connect sys/Admin123</w:t>
            </w:r>
            <w:r>
              <w:t xml:space="preserve">@localhost:1521/pdb4 as </w:t>
            </w:r>
            <w:proofErr w:type="spellStart"/>
            <w:r>
              <w:t>sysdba</w:t>
            </w:r>
            <w:proofErr w:type="spellEnd"/>
            <w:r>
              <w:t xml:space="preserve"> </w:t>
            </w:r>
          </w:p>
          <w:p w:rsidR="00825412" w:rsidRDefault="00825412" w:rsidP="002123D2">
            <w:r w:rsidRPr="00825412">
              <w:t>grant create sequence to user1;</w:t>
            </w:r>
          </w:p>
          <w:p w:rsidR="00825412" w:rsidRDefault="00825412" w:rsidP="002123D2">
            <w:r w:rsidRPr="00825412">
              <w:t>conn user1/test123@localhost:1521/pdb4</w:t>
            </w:r>
          </w:p>
          <w:p w:rsidR="00825412" w:rsidRDefault="00825412" w:rsidP="002123D2">
            <w:r w:rsidRPr="00825412">
              <w:t xml:space="preserve">create sequence </w:t>
            </w:r>
            <w:proofErr w:type="spellStart"/>
            <w:r w:rsidRPr="00825412">
              <w:t>order_seq</w:t>
            </w:r>
            <w:proofErr w:type="spellEnd"/>
            <w:r w:rsidRPr="00825412">
              <w:t xml:space="preserve"> start with 1 increment by 1;  </w:t>
            </w:r>
          </w:p>
          <w:p w:rsidR="00825412" w:rsidRDefault="00825412" w:rsidP="002123D2">
            <w:bookmarkStart w:id="8" w:name="_Hlk68289311"/>
            <w:r w:rsidRPr="00825412">
              <w:t>insert into orde</w:t>
            </w:r>
            <w:r>
              <w:t>rs values(</w:t>
            </w:r>
            <w:proofErr w:type="spellStart"/>
            <w:r>
              <w:t>order_seq.nextval</w:t>
            </w:r>
            <w:proofErr w:type="spellEnd"/>
            <w:r>
              <w:t>, '01</w:t>
            </w:r>
            <w:r w:rsidRPr="00825412">
              <w:t>-01-2001', 20000);</w:t>
            </w:r>
            <w:bookmarkEnd w:id="8"/>
          </w:p>
          <w:p w:rsidR="00825412" w:rsidRDefault="00825412" w:rsidP="002123D2">
            <w:r w:rsidRPr="00825412">
              <w:t>insert into orde</w:t>
            </w:r>
            <w:r>
              <w:t>rs values(</w:t>
            </w:r>
            <w:proofErr w:type="spellStart"/>
            <w:r>
              <w:t>order_seq.nextval</w:t>
            </w:r>
            <w:proofErr w:type="spellEnd"/>
            <w:r>
              <w:t>, '02-01-2001', 3</w:t>
            </w:r>
            <w:r w:rsidRPr="00825412">
              <w:t>0000);</w:t>
            </w:r>
          </w:p>
          <w:p w:rsidR="00825412" w:rsidRPr="006B7445" w:rsidRDefault="00825412" w:rsidP="002123D2">
            <w:r w:rsidRPr="00825412">
              <w:t>insert into orde</w:t>
            </w:r>
            <w:r>
              <w:t>rs values(</w:t>
            </w:r>
            <w:proofErr w:type="spellStart"/>
            <w:r>
              <w:t>order_seq.nextval</w:t>
            </w:r>
            <w:proofErr w:type="spellEnd"/>
            <w:r>
              <w:t>, '03-01-2001', 4</w:t>
            </w:r>
            <w:r w:rsidRPr="00825412">
              <w:t>0000);</w:t>
            </w:r>
          </w:p>
        </w:tc>
        <w:tc>
          <w:tcPr>
            <w:tcW w:w="2281" w:type="dxa"/>
          </w:tcPr>
          <w:p w:rsidR="00825412" w:rsidRDefault="00825412" w:rsidP="002123D2"/>
          <w:p w:rsidR="00825412" w:rsidRDefault="00825412" w:rsidP="002123D2">
            <w:r>
              <w:t>Table created.</w:t>
            </w:r>
          </w:p>
          <w:p w:rsidR="00825412" w:rsidRDefault="00825412" w:rsidP="002123D2">
            <w:r>
              <w:t>Connected.</w:t>
            </w:r>
          </w:p>
          <w:p w:rsidR="00825412" w:rsidRDefault="00825412" w:rsidP="002123D2">
            <w:r>
              <w:t>Grant succeeded.</w:t>
            </w:r>
          </w:p>
          <w:p w:rsidR="00825412" w:rsidRDefault="00825412" w:rsidP="002123D2">
            <w:r>
              <w:t>Connected.</w:t>
            </w:r>
          </w:p>
          <w:p w:rsidR="00825412" w:rsidRDefault="00825412" w:rsidP="002123D2">
            <w:r>
              <w:t>Sequence created.</w:t>
            </w:r>
          </w:p>
          <w:p w:rsidR="00825412" w:rsidRDefault="00825412" w:rsidP="002123D2">
            <w:r w:rsidRPr="00825412">
              <w:t>1 row created.</w:t>
            </w:r>
          </w:p>
          <w:p w:rsidR="00825412" w:rsidRDefault="00825412" w:rsidP="002123D2">
            <w:r w:rsidRPr="00825412">
              <w:t>1 row created.</w:t>
            </w:r>
          </w:p>
          <w:p w:rsidR="00825412" w:rsidRPr="006B7445" w:rsidRDefault="00825412" w:rsidP="002123D2">
            <w:r w:rsidRPr="00825412">
              <w:t>1 row created.</w:t>
            </w:r>
          </w:p>
        </w:tc>
      </w:tr>
      <w:tr w:rsidR="00825412" w:rsidRPr="006B7445" w:rsidTr="00FD3F83">
        <w:trPr>
          <w:trHeight w:val="1343"/>
        </w:trPr>
        <w:tc>
          <w:tcPr>
            <w:tcW w:w="6349" w:type="dxa"/>
          </w:tcPr>
          <w:p w:rsidR="00825412" w:rsidRPr="006B7445" w:rsidRDefault="00825412" w:rsidP="002123D2">
            <w:r w:rsidRPr="006B7445">
              <w:t>11.From user2, grant developer role to user3, so that user3 can’t grant this role to</w:t>
            </w:r>
          </w:p>
          <w:p w:rsidR="00825412" w:rsidRDefault="00825412" w:rsidP="002123D2">
            <w:proofErr w:type="gramStart"/>
            <w:r w:rsidRPr="006B7445">
              <w:t>other</w:t>
            </w:r>
            <w:proofErr w:type="gramEnd"/>
            <w:r w:rsidRPr="006B7445">
              <w:t xml:space="preserve"> user.</w:t>
            </w:r>
          </w:p>
          <w:p w:rsidR="00825412" w:rsidRDefault="00825412" w:rsidP="002123D2">
            <w:r w:rsidRPr="00825412">
              <w:t>conn user2/test123@localhost:1521/pdb4</w:t>
            </w:r>
          </w:p>
          <w:p w:rsidR="00825412" w:rsidRPr="006B7445" w:rsidRDefault="00825412" w:rsidP="002123D2">
            <w:r w:rsidRPr="00825412">
              <w:t>grant developer to user3;</w:t>
            </w:r>
          </w:p>
        </w:tc>
        <w:tc>
          <w:tcPr>
            <w:tcW w:w="2281" w:type="dxa"/>
          </w:tcPr>
          <w:p w:rsidR="00825412" w:rsidRDefault="00825412" w:rsidP="002123D2">
            <w:r>
              <w:t>Connected.</w:t>
            </w:r>
          </w:p>
          <w:p w:rsidR="00825412" w:rsidRPr="006B7445" w:rsidRDefault="00825412" w:rsidP="002123D2">
            <w:r>
              <w:t>Grant succeeded.</w:t>
            </w:r>
          </w:p>
        </w:tc>
      </w:tr>
      <w:tr w:rsidR="00BF563F" w:rsidRPr="006B7445" w:rsidTr="009A63E7">
        <w:trPr>
          <w:trHeight w:val="1880"/>
        </w:trPr>
        <w:tc>
          <w:tcPr>
            <w:tcW w:w="6349" w:type="dxa"/>
          </w:tcPr>
          <w:p w:rsidR="00BF563F" w:rsidRDefault="00BF563F" w:rsidP="002123D2">
            <w:r w:rsidRPr="006B7445">
              <w:t>12.From SYS user, grant select, insert, update (</w:t>
            </w:r>
            <w:proofErr w:type="spellStart"/>
            <w:r w:rsidRPr="006B7445">
              <w:t>orderdate</w:t>
            </w:r>
            <w:proofErr w:type="spellEnd"/>
            <w:r w:rsidRPr="006B7445">
              <w:t>, total) privilege on</w:t>
            </w:r>
          </w:p>
          <w:p w:rsidR="00BF563F" w:rsidRDefault="00BF563F" w:rsidP="002123D2">
            <w:r w:rsidRPr="006B7445">
              <w:t>ORDERS table to user2.</w:t>
            </w:r>
          </w:p>
          <w:p w:rsidR="00BF563F" w:rsidRDefault="00BF563F" w:rsidP="00825412">
            <w:r w:rsidRPr="00825412">
              <w:t>connect sys/Admin123@</w:t>
            </w:r>
            <w:r>
              <w:t xml:space="preserve">localhost:1521/pdb4 as </w:t>
            </w:r>
            <w:proofErr w:type="spellStart"/>
            <w:r>
              <w:t>sysdba</w:t>
            </w:r>
            <w:proofErr w:type="spellEnd"/>
            <w:r>
              <w:t>;</w:t>
            </w:r>
          </w:p>
          <w:p w:rsidR="00BF563F" w:rsidRDefault="00BF563F" w:rsidP="00825412">
            <w:bookmarkStart w:id="9" w:name="_Hlk68290380"/>
            <w:r w:rsidRPr="00BF563F">
              <w:t>grant select, insert, update(</w:t>
            </w:r>
            <w:proofErr w:type="spellStart"/>
            <w:r w:rsidRPr="00BF563F">
              <w:t>orderdate</w:t>
            </w:r>
            <w:proofErr w:type="spellEnd"/>
            <w:r w:rsidRPr="00BF563F">
              <w:t>, total) on user1.orders to user2;</w:t>
            </w:r>
          </w:p>
          <w:bookmarkEnd w:id="9"/>
          <w:p w:rsidR="00BF563F" w:rsidRPr="006B7445" w:rsidRDefault="00BF563F" w:rsidP="002123D2"/>
        </w:tc>
        <w:tc>
          <w:tcPr>
            <w:tcW w:w="2281" w:type="dxa"/>
          </w:tcPr>
          <w:p w:rsidR="00BF563F" w:rsidRPr="006B7445" w:rsidRDefault="00BF563F" w:rsidP="002123D2">
            <w:r>
              <w:t>Connected.</w:t>
            </w:r>
          </w:p>
        </w:tc>
      </w:tr>
      <w:tr w:rsidR="0076010D" w:rsidRPr="006B7445" w:rsidTr="00F34514">
        <w:trPr>
          <w:trHeight w:val="4844"/>
        </w:trPr>
        <w:tc>
          <w:tcPr>
            <w:tcW w:w="6349" w:type="dxa"/>
          </w:tcPr>
          <w:p w:rsidR="0076010D" w:rsidRPr="006B7445" w:rsidRDefault="0076010D" w:rsidP="002123D2">
            <w:bookmarkStart w:id="10" w:name="_Hlk68289932"/>
            <w:r w:rsidRPr="006B7445">
              <w:t>13</w:t>
            </w:r>
            <w:proofErr w:type="gramStart"/>
            <w:r w:rsidRPr="006B7445">
              <w:t>.From</w:t>
            </w:r>
            <w:proofErr w:type="gramEnd"/>
            <w:r w:rsidRPr="006B7445">
              <w:t xml:space="preserve"> SYS user</w:t>
            </w:r>
            <w:bookmarkStart w:id="11" w:name="_Hlk68290146"/>
            <w:r w:rsidRPr="006B7445">
              <w:t xml:space="preserve">, show role and object privilege of </w:t>
            </w:r>
            <w:bookmarkEnd w:id="11"/>
            <w:r w:rsidRPr="006B7445">
              <w:t>user2. (using view:</w:t>
            </w:r>
          </w:p>
          <w:p w:rsidR="0076010D" w:rsidRDefault="0076010D" w:rsidP="002123D2">
            <w:r w:rsidRPr="006B7445">
              <w:t>USER_ROLE_PRIVS, USER_COL_PRIVS)</w:t>
            </w:r>
          </w:p>
          <w:p w:rsidR="0076010D" w:rsidRDefault="0076010D" w:rsidP="002123D2">
            <w:bookmarkStart w:id="12" w:name="_Hlk68290322"/>
            <w:r w:rsidRPr="00BF563F">
              <w:t xml:space="preserve">select * from </w:t>
            </w:r>
            <w:proofErr w:type="spellStart"/>
            <w:r w:rsidRPr="00BF563F">
              <w:t>dba_role_privs</w:t>
            </w:r>
            <w:proofErr w:type="spellEnd"/>
            <w:r w:rsidRPr="00BF563F">
              <w:t xml:space="preserve"> where grantee='USER3';</w:t>
            </w:r>
          </w:p>
          <w:bookmarkEnd w:id="12"/>
          <w:p w:rsidR="0076010D" w:rsidRPr="006B7445" w:rsidRDefault="0076010D" w:rsidP="002123D2">
            <w:r>
              <w:t xml:space="preserve">select * from </w:t>
            </w:r>
            <w:proofErr w:type="spellStart"/>
            <w:r>
              <w:t>dba_col</w:t>
            </w:r>
            <w:r w:rsidRPr="00BF563F">
              <w:t>_privs</w:t>
            </w:r>
            <w:proofErr w:type="spellEnd"/>
            <w:r w:rsidRPr="00BF563F">
              <w:t xml:space="preserve"> where grantee='USER3';</w:t>
            </w:r>
          </w:p>
        </w:tc>
        <w:tc>
          <w:tcPr>
            <w:tcW w:w="2281" w:type="dxa"/>
          </w:tcPr>
          <w:p w:rsidR="0076010D" w:rsidRDefault="0076010D" w:rsidP="002123D2">
            <w:r w:rsidRPr="0076010D">
              <w:t xml:space="preserve">GRANTEE                                                                                                                 --------------------------------------------------------------------------------                                        GRANTED_ROLE                                                                                                            --------------------------------------------------------------------------------                                        ADM DEL DEF COM INH                                                                                                     --- --- --- --- ---                                                                                                     USER3                                                                                                                   DEVELOPER                                                                                                               NO  </w:t>
            </w:r>
            <w:proofErr w:type="spellStart"/>
            <w:r w:rsidRPr="0076010D">
              <w:t>NO</w:t>
            </w:r>
            <w:proofErr w:type="spellEnd"/>
            <w:r w:rsidRPr="0076010D">
              <w:t xml:space="preserve">  YES NO  </w:t>
            </w:r>
            <w:proofErr w:type="spellStart"/>
            <w:r w:rsidRPr="0076010D">
              <w:t>NO</w:t>
            </w:r>
            <w:proofErr w:type="spellEnd"/>
          </w:p>
          <w:p w:rsidR="0076010D" w:rsidRPr="006B7445" w:rsidRDefault="0076010D" w:rsidP="002123D2"/>
          <w:p w:rsidR="0076010D" w:rsidRPr="006B7445" w:rsidRDefault="0076010D" w:rsidP="002123D2">
            <w:r w:rsidRPr="0076010D">
              <w:t xml:space="preserve">no rows selected  </w:t>
            </w:r>
          </w:p>
        </w:tc>
      </w:tr>
      <w:bookmarkEnd w:id="10"/>
      <w:tr w:rsidR="0076010D" w:rsidRPr="006B7445" w:rsidTr="001419AF">
        <w:trPr>
          <w:trHeight w:val="1343"/>
        </w:trPr>
        <w:tc>
          <w:tcPr>
            <w:tcW w:w="6349" w:type="dxa"/>
          </w:tcPr>
          <w:p w:rsidR="0076010D" w:rsidRPr="006B7445" w:rsidRDefault="0076010D" w:rsidP="002123D2">
            <w:r w:rsidRPr="006B7445">
              <w:lastRenderedPageBreak/>
              <w:t>14.From SYS user, grant select, insert, and update privileges on user1’ORDERS</w:t>
            </w:r>
          </w:p>
          <w:p w:rsidR="0076010D" w:rsidRDefault="0076010D" w:rsidP="002123D2">
            <w:proofErr w:type="gramStart"/>
            <w:r w:rsidRPr="006B7445">
              <w:t>table</w:t>
            </w:r>
            <w:proofErr w:type="gramEnd"/>
            <w:r w:rsidRPr="006B7445">
              <w:t xml:space="preserve"> to user3.</w:t>
            </w:r>
          </w:p>
          <w:p w:rsidR="0076010D" w:rsidRDefault="0076010D" w:rsidP="0076010D">
            <w:r w:rsidRPr="00BF563F">
              <w:t>grant select, i</w:t>
            </w:r>
            <w:r>
              <w:t>nsert, update on user1.orders to user3</w:t>
            </w:r>
            <w:r w:rsidRPr="00BF563F">
              <w:t>;</w:t>
            </w:r>
          </w:p>
          <w:p w:rsidR="0076010D" w:rsidRPr="006B7445" w:rsidRDefault="0076010D" w:rsidP="002123D2"/>
        </w:tc>
        <w:tc>
          <w:tcPr>
            <w:tcW w:w="2281" w:type="dxa"/>
          </w:tcPr>
          <w:p w:rsidR="0076010D" w:rsidRPr="006B7445" w:rsidRDefault="0076010D" w:rsidP="002123D2">
            <w:r>
              <w:t>Grant succeeded.</w:t>
            </w:r>
          </w:p>
        </w:tc>
      </w:tr>
      <w:tr w:rsidR="006B7445" w:rsidRPr="006B7445" w:rsidTr="000A58A2">
        <w:tc>
          <w:tcPr>
            <w:tcW w:w="6349" w:type="dxa"/>
          </w:tcPr>
          <w:p w:rsidR="006B7445" w:rsidRDefault="006B7445" w:rsidP="002123D2">
            <w:r w:rsidRPr="006B7445">
              <w:t>15</w:t>
            </w:r>
            <w:proofErr w:type="gramStart"/>
            <w:r w:rsidRPr="006B7445">
              <w:t>.From</w:t>
            </w:r>
            <w:proofErr w:type="gramEnd"/>
            <w:r w:rsidRPr="006B7445">
              <w:t xml:space="preserve"> user3, show role and object privilege of user3.</w:t>
            </w:r>
          </w:p>
          <w:p w:rsidR="0076010D" w:rsidRDefault="0076010D" w:rsidP="002123D2">
            <w:r w:rsidRPr="0076010D">
              <w:t>conn user3/test123@localhost:1521/pdb4</w:t>
            </w:r>
          </w:p>
          <w:p w:rsidR="0076010D" w:rsidRDefault="0076010D" w:rsidP="002123D2"/>
          <w:p w:rsidR="0076010D" w:rsidRDefault="0076010D" w:rsidP="002123D2">
            <w:r w:rsidRPr="0076010D">
              <w:t xml:space="preserve">select * from </w:t>
            </w:r>
            <w:proofErr w:type="spellStart"/>
            <w:r w:rsidRPr="0076010D">
              <w:t>user_role_privs</w:t>
            </w:r>
            <w:proofErr w:type="spellEnd"/>
            <w:r w:rsidRPr="0076010D">
              <w:t>;</w:t>
            </w:r>
          </w:p>
          <w:p w:rsidR="0076010D" w:rsidRPr="006B7445" w:rsidRDefault="0076010D" w:rsidP="002123D2">
            <w:r w:rsidRPr="0076010D">
              <w:t xml:space="preserve">select </w:t>
            </w:r>
            <w:proofErr w:type="spellStart"/>
            <w:r w:rsidRPr="0076010D">
              <w:t>table_name</w:t>
            </w:r>
            <w:proofErr w:type="spellEnd"/>
            <w:r w:rsidRPr="0076010D">
              <w:t xml:space="preserve">, </w:t>
            </w:r>
            <w:proofErr w:type="spellStart"/>
            <w:r w:rsidRPr="0076010D">
              <w:t>column_name</w:t>
            </w:r>
            <w:proofErr w:type="spellEnd"/>
            <w:r w:rsidRPr="0076010D">
              <w:t xml:space="preserve"> from </w:t>
            </w:r>
            <w:proofErr w:type="spellStart"/>
            <w:r w:rsidRPr="0076010D">
              <w:t>user_col_privs</w:t>
            </w:r>
            <w:proofErr w:type="spellEnd"/>
            <w:r w:rsidRPr="0076010D">
              <w:t>;</w:t>
            </w:r>
          </w:p>
        </w:tc>
        <w:tc>
          <w:tcPr>
            <w:tcW w:w="2281" w:type="dxa"/>
          </w:tcPr>
          <w:p w:rsidR="0076010D" w:rsidRDefault="0076010D" w:rsidP="0076010D">
            <w:r>
              <w:t>USERNAME</w:t>
            </w:r>
          </w:p>
          <w:p w:rsidR="0076010D" w:rsidRDefault="0076010D" w:rsidP="0076010D">
            <w:r>
              <w:t>--------------------------------------------------------------------------------</w:t>
            </w:r>
          </w:p>
          <w:p w:rsidR="0076010D" w:rsidRDefault="0076010D" w:rsidP="0076010D">
            <w:r>
              <w:t>GRANTED_ROLE</w:t>
            </w:r>
          </w:p>
          <w:p w:rsidR="0076010D" w:rsidRDefault="0076010D" w:rsidP="0076010D">
            <w:r>
              <w:t>--------------------------------------------------------------------------------</w:t>
            </w:r>
          </w:p>
          <w:p w:rsidR="0076010D" w:rsidRDefault="0076010D" w:rsidP="0076010D">
            <w:r>
              <w:t>ADM DEL DEF OS_ COM INH</w:t>
            </w:r>
          </w:p>
          <w:p w:rsidR="0076010D" w:rsidRDefault="0076010D" w:rsidP="0076010D">
            <w:r>
              <w:t>--- --- --- --- --- ---</w:t>
            </w:r>
          </w:p>
          <w:p w:rsidR="0076010D" w:rsidRDefault="0076010D" w:rsidP="0076010D">
            <w:r>
              <w:t>USER3</w:t>
            </w:r>
          </w:p>
          <w:p w:rsidR="0076010D" w:rsidRDefault="0076010D" w:rsidP="0076010D">
            <w:r>
              <w:t>DEVELOPER</w:t>
            </w:r>
          </w:p>
          <w:p w:rsidR="006B7445" w:rsidRDefault="0076010D" w:rsidP="0076010D">
            <w:r>
              <w:t xml:space="preserve">NO  </w:t>
            </w:r>
            <w:proofErr w:type="spellStart"/>
            <w:r>
              <w:t>NO</w:t>
            </w:r>
            <w:proofErr w:type="spellEnd"/>
            <w:r>
              <w:t xml:space="preserve">  YES NO  </w:t>
            </w:r>
            <w:proofErr w:type="spellStart"/>
            <w:r>
              <w:t>NO</w:t>
            </w:r>
            <w:proofErr w:type="spellEnd"/>
            <w:r>
              <w:t xml:space="preserve">  </w:t>
            </w:r>
            <w:proofErr w:type="spellStart"/>
            <w:r>
              <w:t>NO</w:t>
            </w:r>
            <w:proofErr w:type="spellEnd"/>
          </w:p>
          <w:p w:rsidR="0076010D" w:rsidRDefault="0076010D" w:rsidP="0076010D"/>
          <w:p w:rsidR="0076010D" w:rsidRPr="006B7445" w:rsidRDefault="0076010D" w:rsidP="0076010D">
            <w:r w:rsidRPr="0076010D">
              <w:t>no rows selected</w:t>
            </w:r>
          </w:p>
        </w:tc>
      </w:tr>
      <w:tr w:rsidR="006B7445" w:rsidRPr="006B7445" w:rsidTr="000A58A2">
        <w:tc>
          <w:tcPr>
            <w:tcW w:w="6349" w:type="dxa"/>
          </w:tcPr>
          <w:p w:rsidR="006B7445" w:rsidRDefault="006B7445" w:rsidP="002123D2">
            <w:r w:rsidRPr="006B7445">
              <w:t>16.From user3, write two statements to insert data into user1’orders table</w:t>
            </w:r>
          </w:p>
          <w:p w:rsidR="0076010D" w:rsidRDefault="0076010D" w:rsidP="002123D2">
            <w:r w:rsidRPr="0076010D">
              <w:t xml:space="preserve">insert into user1.orders values(3, '03/03/2001', 69000);   </w:t>
            </w:r>
          </w:p>
          <w:p w:rsidR="0076010D" w:rsidRDefault="0076010D" w:rsidP="002123D2">
            <w:r w:rsidRPr="0076010D">
              <w:t>i</w:t>
            </w:r>
            <w:r>
              <w:t>nsert into user1.orders values(4, '04/03/2001', 7</w:t>
            </w:r>
            <w:r w:rsidRPr="0076010D">
              <w:t xml:space="preserve">9000);   </w:t>
            </w:r>
          </w:p>
          <w:p w:rsidR="0076010D" w:rsidRPr="006B7445" w:rsidRDefault="0076010D" w:rsidP="002123D2"/>
        </w:tc>
        <w:tc>
          <w:tcPr>
            <w:tcW w:w="2281" w:type="dxa"/>
          </w:tcPr>
          <w:p w:rsidR="006B7445" w:rsidRDefault="0076010D" w:rsidP="002123D2">
            <w:r w:rsidRPr="0076010D">
              <w:t>1 row created.</w:t>
            </w:r>
          </w:p>
          <w:p w:rsidR="0076010D" w:rsidRPr="006B7445" w:rsidRDefault="0076010D" w:rsidP="002123D2">
            <w:r w:rsidRPr="0076010D">
              <w:t>1 row created.</w:t>
            </w:r>
          </w:p>
        </w:tc>
      </w:tr>
      <w:tr w:rsidR="006B7445" w:rsidTr="000A58A2">
        <w:tc>
          <w:tcPr>
            <w:tcW w:w="6349" w:type="dxa"/>
          </w:tcPr>
          <w:p w:rsidR="006B7445" w:rsidRDefault="006B7445" w:rsidP="002123D2">
            <w:r w:rsidRPr="006B7445">
              <w:t>17</w:t>
            </w:r>
            <w:proofErr w:type="gramStart"/>
            <w:r w:rsidRPr="006B7445">
              <w:t>.From</w:t>
            </w:r>
            <w:proofErr w:type="gramEnd"/>
            <w:r w:rsidRPr="006B7445">
              <w:t xml:space="preserve"> user3, write a statement to select data from user1’orders table.</w:t>
            </w:r>
          </w:p>
          <w:p w:rsidR="0076010D" w:rsidRDefault="0076010D" w:rsidP="002123D2"/>
          <w:p w:rsidR="0076010D" w:rsidRDefault="0076010D" w:rsidP="002123D2">
            <w:r w:rsidRPr="0076010D">
              <w:t>select * from user1.orders;</w:t>
            </w:r>
          </w:p>
        </w:tc>
        <w:tc>
          <w:tcPr>
            <w:tcW w:w="2281" w:type="dxa"/>
          </w:tcPr>
          <w:p w:rsidR="006B7445" w:rsidRPr="006B7445" w:rsidRDefault="0076010D" w:rsidP="002123D2">
            <w:r w:rsidRPr="0076010D">
              <w:t xml:space="preserve">ORDERID                                                                                                              ----------                                                                                                              ORDERDATE                                                                                                               --------------------------------------------------------------------------------                                             TOTAL                                                                                                              ----------                                                                                                                       1                                                                                                              01-01-2001                                                                                                                   20000                                                                                                                                                                                                                                               2                                                                                                              02-01-2001                                                                                                                   30000                                                                                                                                                                                                                                         ORDERID                                                                                                              ----------                                                                                                              </w:t>
            </w:r>
            <w:r w:rsidRPr="0076010D">
              <w:lastRenderedPageBreak/>
              <w:t xml:space="preserve">ORDERDATE                                                                                                               --------------------------------------------------------------------------------                                             TOTAL                                                                                                              ----------                                                                                                                                                                                                                                               3                                                                                                              03-01-2001                                                                                                                   40000                                                                                                                                                                                                                                               4                                                                                                              03/03/2001                                                                                                                                                                                                                                         ORDERID                                                                                                              ----------                                                                                                              ORDERDATE                                                                                                               --------------------------------------------------------------------------------                                             TOTAL                                                                                                              ----------                                                                                                                   69000                                                                                                                                                                                                                                               3                                                                                                              03/03/2001                                                                                                                   69000                                                                                                         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                                                                                        ORDERID                                                                                                              ----------                                                                                                              ORDERDATE                                                                                                               --------------------------------------------------------------------------------                                             TOTAL                                                                                                              ----------                                                                                                              04/03/2001                                                                                                                   79000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 rows selected.    </w:t>
            </w:r>
            <w:bookmarkStart w:id="13" w:name="_GoBack"/>
            <w:bookmarkEnd w:id="13"/>
          </w:p>
        </w:tc>
      </w:tr>
    </w:tbl>
    <w:p w:rsidR="002C74C0" w:rsidRDefault="00DA75A6" w:rsidP="00781D5A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5A6" w:rsidRDefault="00DA75A6" w:rsidP="00C6554A">
      <w:pPr>
        <w:spacing w:before="0" w:after="0" w:line="240" w:lineRule="auto"/>
      </w:pPr>
      <w:r>
        <w:separator/>
      </w:r>
    </w:p>
  </w:endnote>
  <w:endnote w:type="continuationSeparator" w:id="0">
    <w:p w:rsidR="00DA75A6" w:rsidRDefault="00DA75A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6010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5A6" w:rsidRDefault="00DA75A6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75A6" w:rsidRDefault="00DA75A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45"/>
    <w:rsid w:val="000A58A2"/>
    <w:rsid w:val="002554CD"/>
    <w:rsid w:val="00293B83"/>
    <w:rsid w:val="002B4294"/>
    <w:rsid w:val="00333D0D"/>
    <w:rsid w:val="004C049F"/>
    <w:rsid w:val="005000E2"/>
    <w:rsid w:val="006A3CE7"/>
    <w:rsid w:val="006B7445"/>
    <w:rsid w:val="0076010D"/>
    <w:rsid w:val="00781D5A"/>
    <w:rsid w:val="00825412"/>
    <w:rsid w:val="00A02A7F"/>
    <w:rsid w:val="00B04F48"/>
    <w:rsid w:val="00BF563F"/>
    <w:rsid w:val="00C6554A"/>
    <w:rsid w:val="00DA75A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AB51B-2A97-43BA-AB1A-7C020851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1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6B74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B0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77</TotalTime>
  <Pages>5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2021-04-02T12:57:00Z</dcterms:created>
  <dcterms:modified xsi:type="dcterms:W3CDTF">2021-04-02T14:23:00Z</dcterms:modified>
</cp:coreProperties>
</file>